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2454" w14:textId="77777777" w:rsidR="006C4B77" w:rsidRDefault="006C4B77" w:rsidP="006C4B77">
      <w:pPr>
        <w:pStyle w:val="Titre1"/>
      </w:pPr>
      <w:bookmarkStart w:id="0" w:name="_Toc144876052"/>
      <w:bookmarkStart w:id="1" w:name="_Toc144879183"/>
      <w:r>
        <w:t>Informations générales</w:t>
      </w:r>
      <w:bookmarkEnd w:id="0"/>
      <w:bookmarkEnd w:id="1"/>
    </w:p>
    <w:p w14:paraId="5BA5AF24" w14:textId="77777777" w:rsidR="0060713E" w:rsidRDefault="006C4B77" w:rsidP="006C4B77">
      <w:pPr>
        <w:rPr>
          <w:i/>
          <w:iCs/>
        </w:rPr>
      </w:pPr>
      <w:r>
        <w:rPr>
          <w:i/>
          <w:iCs/>
        </w:rPr>
        <w:t>Je vous encourage à faire ce projet en équipe de 2</w:t>
      </w:r>
      <w:r w:rsidR="0060713E">
        <w:rPr>
          <w:i/>
          <w:iCs/>
        </w:rPr>
        <w:t xml:space="preserve"> pour pouvoir vous entraider avec les nouvelles technologies à apprendre, </w:t>
      </w:r>
      <w:r>
        <w:rPr>
          <w:i/>
          <w:iCs/>
        </w:rPr>
        <w:t>mais les projets individuels seront quand même acceptés</w:t>
      </w:r>
      <w:r w:rsidR="0060713E">
        <w:rPr>
          <w:i/>
          <w:iCs/>
        </w:rPr>
        <w:t>.</w:t>
      </w:r>
    </w:p>
    <w:p w14:paraId="28328B06" w14:textId="5ED2E4F0" w:rsidR="006C4B77" w:rsidRPr="00316406" w:rsidRDefault="006C4B77" w:rsidP="006C4B77">
      <w:pPr>
        <w:rPr>
          <w:i/>
          <w:iCs/>
        </w:rPr>
      </w:pPr>
      <w:r>
        <w:rPr>
          <w:i/>
          <w:iCs/>
        </w:rPr>
        <w:t>Une seule remise par équipe, pour toutes les 3 parties du projet.</w:t>
      </w:r>
    </w:p>
    <w:p w14:paraId="360C3D39" w14:textId="7B24DB0C" w:rsidR="006C4B77" w:rsidRDefault="006C4B77" w:rsidP="006C4B77">
      <w:r w:rsidRPr="67DBF9EF">
        <w:rPr>
          <w:b/>
          <w:bCs/>
        </w:rPr>
        <w:t>Nom(s) du ou des coéquipiers</w:t>
      </w:r>
      <w:r>
        <w:t xml:space="preserve"> : </w:t>
      </w:r>
      <w:r w:rsidR="5ED0A049">
        <w:t xml:space="preserve">Anthony </w:t>
      </w:r>
      <w:proofErr w:type="spellStart"/>
      <w:r w:rsidR="5ED0A049">
        <w:t>Barchechat</w:t>
      </w:r>
      <w:proofErr w:type="spellEnd"/>
      <w:r w:rsidR="5ED0A049">
        <w:t xml:space="preserve"> et Nabil H.</w:t>
      </w:r>
    </w:p>
    <w:p w14:paraId="37D9EB22" w14:textId="15B672A1" w:rsidR="003A5EA7" w:rsidRDefault="003A5EA7" w:rsidP="00331B54">
      <w:pPr>
        <w:pStyle w:val="Titre1"/>
      </w:pPr>
      <w:r>
        <w:t xml:space="preserve">Description du </w:t>
      </w:r>
      <w:r w:rsidR="006C4B77">
        <w:t xml:space="preserve">projet </w:t>
      </w:r>
      <w:r w:rsidR="006C4B77" w:rsidRPr="006C4B77">
        <w:rPr>
          <w:i/>
          <w:iCs/>
        </w:rPr>
        <w:t>complet</w:t>
      </w:r>
    </w:p>
    <w:p w14:paraId="3BCC9F80" w14:textId="77777777" w:rsidR="0060713E" w:rsidRDefault="006C4B77" w:rsidP="006C4B77">
      <w:pPr>
        <w:rPr>
          <w:i/>
          <w:iCs/>
        </w:rPr>
      </w:pPr>
      <w:r>
        <w:rPr>
          <w:i/>
          <w:iCs/>
        </w:rPr>
        <w:t>Inscrivez ci-dessous une courte description (environ</w:t>
      </w:r>
      <w:r w:rsidR="0060713E">
        <w:rPr>
          <w:i/>
          <w:iCs/>
        </w:rPr>
        <w:t xml:space="preserve"> 5</w:t>
      </w:r>
      <w:r>
        <w:rPr>
          <w:i/>
          <w:iCs/>
        </w:rPr>
        <w:t xml:space="preserve"> lignes) de votre idée de projet « complet » (celui que vous aimeriez réaliser si le temps n’était pas une contrainte</w:t>
      </w:r>
      <w:r w:rsidR="00D55023">
        <w:rPr>
          <w:i/>
          <w:iCs/>
        </w:rPr>
        <w:t xml:space="preserve"> – nous ferons seulement un prototype dans le cadre du cours).</w:t>
      </w:r>
    </w:p>
    <w:p w14:paraId="522BB77B" w14:textId="0C97EF86" w:rsidR="006C4B77" w:rsidRPr="00316406" w:rsidRDefault="00D55023" w:rsidP="006C4B77">
      <w:pPr>
        <w:rPr>
          <w:i/>
          <w:iCs/>
        </w:rPr>
      </w:pPr>
      <w:r w:rsidRPr="67DBF9EF">
        <w:rPr>
          <w:i/>
          <w:iCs/>
        </w:rPr>
        <w:t xml:space="preserve"> N’oubliez pas d’indiquer quelle est la « nouvelle » technologie que vous </w:t>
      </w:r>
      <w:proofErr w:type="spellStart"/>
      <w:r w:rsidRPr="67DBF9EF">
        <w:rPr>
          <w:i/>
          <w:iCs/>
        </w:rPr>
        <w:t>aller</w:t>
      </w:r>
      <w:proofErr w:type="spellEnd"/>
      <w:r w:rsidRPr="67DBF9EF">
        <w:rPr>
          <w:i/>
          <w:iCs/>
        </w:rPr>
        <w:t xml:space="preserve"> utiliser pour </w:t>
      </w:r>
      <w:r w:rsidR="0060713E" w:rsidRPr="67DBF9EF">
        <w:rPr>
          <w:i/>
          <w:iCs/>
        </w:rPr>
        <w:t>ce projet.</w:t>
      </w:r>
    </w:p>
    <w:p w14:paraId="6DB0ADFD" w14:textId="3ABB2529" w:rsidR="2DE5A1EA" w:rsidRDefault="2DE5A1EA" w:rsidP="67DBF9EF">
      <w:r w:rsidRPr="67DBF9EF">
        <w:t xml:space="preserve">Pour </w:t>
      </w:r>
      <w:r w:rsidR="430A7FFB" w:rsidRPr="67DBF9EF">
        <w:t>notre projet complet, nous aimerions</w:t>
      </w:r>
      <w:r w:rsidR="18BFDC0E" w:rsidRPr="67DBF9EF">
        <w:t xml:space="preserve"> créer une base de données </w:t>
      </w:r>
      <w:r w:rsidR="6F486ACF" w:rsidRPr="67DBF9EF">
        <w:t>pour les librairies à partir de python. Cette base de données permettrait d’ajouter d</w:t>
      </w:r>
      <w:r w:rsidR="7375CD5A" w:rsidRPr="67DBF9EF">
        <w:t>es livres, de mettre une date d’emprunt avec frais de retard</w:t>
      </w:r>
      <w:r w:rsidR="409CE10B" w:rsidRPr="67DBF9EF">
        <w:t xml:space="preserve"> et de classifier les</w:t>
      </w:r>
      <w:r w:rsidR="3D62794C" w:rsidRPr="67DBF9EF">
        <w:t xml:space="preserve"> multiples objets de la bibliothèque concernée. Nous avons l’intention d’utiliser </w:t>
      </w:r>
      <w:r w:rsidR="55F57564" w:rsidRPr="67DBF9EF">
        <w:t xml:space="preserve">l’ORM </w:t>
      </w:r>
      <w:proofErr w:type="spellStart"/>
      <w:r w:rsidR="3D62794C" w:rsidRPr="67DBF9EF">
        <w:t>SQLA</w:t>
      </w:r>
      <w:r w:rsidR="149953CA" w:rsidRPr="67DBF9EF">
        <w:t>lchemy</w:t>
      </w:r>
      <w:proofErr w:type="spellEnd"/>
      <w:r w:rsidR="149953CA" w:rsidRPr="67DBF9EF">
        <w:t xml:space="preserve"> comme nouvelle </w:t>
      </w:r>
      <w:r w:rsidR="1741504D" w:rsidRPr="67DBF9EF">
        <w:t xml:space="preserve">technologie. </w:t>
      </w:r>
    </w:p>
    <w:p w14:paraId="5DE2995A" w14:textId="2076B361" w:rsidR="0060713E" w:rsidRDefault="0060713E" w:rsidP="00DE4408">
      <w:pPr>
        <w:rPr>
          <w:i/>
          <w:iCs/>
        </w:rPr>
      </w:pPr>
      <w:r>
        <w:rPr>
          <w:i/>
          <w:iCs/>
        </w:rPr>
        <w:t>Nb. La description du prototype est à la fin de ce document (une fois les technologies choisies).</w:t>
      </w:r>
    </w:p>
    <w:p w14:paraId="0014219D" w14:textId="77777777" w:rsidR="0060713E" w:rsidRDefault="0060713E" w:rsidP="00DE4408">
      <w:pPr>
        <w:rPr>
          <w:i/>
          <w:iCs/>
        </w:rPr>
      </w:pPr>
    </w:p>
    <w:p w14:paraId="038155DF" w14:textId="4E82E73E" w:rsidR="006C4B77" w:rsidRDefault="00E925E1" w:rsidP="00DE4408">
      <w:pPr>
        <w:rPr>
          <w:i/>
          <w:iCs/>
        </w:rPr>
      </w:pPr>
      <w:r>
        <w:rPr>
          <w:i/>
          <w:iCs/>
        </w:rPr>
        <w:t xml:space="preserve">RAPPEL : </w:t>
      </w:r>
      <w:r w:rsidR="00D55023">
        <w:rPr>
          <w:i/>
          <w:iCs/>
        </w:rPr>
        <w:t>Venez discuter avec moi de votre idée de projet</w:t>
      </w:r>
      <w:r w:rsidR="006C4B77">
        <w:rPr>
          <w:i/>
          <w:iCs/>
        </w:rPr>
        <w:t xml:space="preserve"> </w:t>
      </w:r>
      <w:r w:rsidR="0060713E">
        <w:rPr>
          <w:i/>
          <w:iCs/>
        </w:rPr>
        <w:t xml:space="preserve">(si ce n’est pas déjà fait) </w:t>
      </w:r>
      <w:r w:rsidR="00D55023">
        <w:rPr>
          <w:i/>
          <w:iCs/>
        </w:rPr>
        <w:t xml:space="preserve">pour </w:t>
      </w:r>
      <w:r w:rsidR="0060713E">
        <w:rPr>
          <w:i/>
          <w:iCs/>
        </w:rPr>
        <w:t xml:space="preserve">valider qu’il est suffisant, réaliste, et qu’il contient bien </w:t>
      </w:r>
      <w:r>
        <w:rPr>
          <w:i/>
          <w:iCs/>
        </w:rPr>
        <w:t xml:space="preserve">au moins </w:t>
      </w:r>
      <w:r w:rsidR="0060713E">
        <w:rPr>
          <w:i/>
          <w:iCs/>
        </w:rPr>
        <w:t>une nouvelle technologie.</w:t>
      </w:r>
    </w:p>
    <w:p w14:paraId="1B1829A2" w14:textId="77777777" w:rsidR="00E925E1" w:rsidRPr="00E925E1" w:rsidRDefault="00E925E1" w:rsidP="00DE4408"/>
    <w:p w14:paraId="4CF6F33D" w14:textId="77777777" w:rsidR="0060713E" w:rsidRDefault="0060713E" w:rsidP="00DE4408">
      <w:pPr>
        <w:sectPr w:rsidR="0060713E" w:rsidSect="0060713E">
          <w:headerReference w:type="default" r:id="rId11"/>
          <w:pgSz w:w="12240" w:h="20160" w:code="5"/>
          <w:pgMar w:top="1440" w:right="1440" w:bottom="1440" w:left="1440" w:header="709" w:footer="709" w:gutter="0"/>
          <w:cols w:space="708"/>
          <w:docGrid w:linePitch="360"/>
        </w:sectPr>
      </w:pPr>
    </w:p>
    <w:p w14:paraId="56FBC723" w14:textId="77777777" w:rsidR="003A5EA7" w:rsidRDefault="003A5EA7" w:rsidP="00331B54">
      <w:pPr>
        <w:pStyle w:val="Titre1"/>
      </w:pPr>
      <w:r w:rsidRPr="003A5EA7">
        <w:lastRenderedPageBreak/>
        <w:t xml:space="preserve">Technologies </w:t>
      </w:r>
      <w:r w:rsidRPr="00587552">
        <w:t>candidates</w:t>
      </w:r>
    </w:p>
    <w:p w14:paraId="14137E28" w14:textId="77777777" w:rsidR="001D7882" w:rsidRPr="006B3C30" w:rsidRDefault="00BB6121" w:rsidP="00BB6121">
      <w:r w:rsidRPr="006B3C30">
        <w:t xml:space="preserve">Ci-dessous, </w:t>
      </w:r>
      <w:r w:rsidR="001B1394" w:rsidRPr="006B3C30">
        <w:t xml:space="preserve">on veut </w:t>
      </w:r>
      <w:r w:rsidR="0035655E" w:rsidRPr="006B3C30">
        <w:t>lister les</w:t>
      </w:r>
      <w:r w:rsidRPr="006B3C30">
        <w:t xml:space="preserve"> technologies </w:t>
      </w:r>
      <w:r w:rsidR="0035655E" w:rsidRPr="006B3C30">
        <w:t xml:space="preserve">qui </w:t>
      </w:r>
      <w:r w:rsidRPr="006B3C30">
        <w:t>pourraient convenir au besoin</w:t>
      </w:r>
      <w:r w:rsidR="003F51B3" w:rsidRPr="006B3C30">
        <w:t xml:space="preserve"> précédent</w:t>
      </w:r>
      <w:r w:rsidR="001D7882" w:rsidRPr="006B3C30">
        <w:t xml:space="preserve">, </w:t>
      </w:r>
      <w:r w:rsidR="000703D0" w:rsidRPr="006B3C30">
        <w:t>organisées</w:t>
      </w:r>
      <w:r w:rsidR="0035655E" w:rsidRPr="006B3C30">
        <w:t xml:space="preserve"> sel</w:t>
      </w:r>
      <w:r w:rsidRPr="006B3C30">
        <w:t>on leur catégorie</w:t>
      </w:r>
      <w:r w:rsidR="001D7882" w:rsidRPr="006B3C30">
        <w:t>.</w:t>
      </w:r>
      <w:r w:rsidR="001D7882" w:rsidRPr="006B3C30">
        <w:br/>
        <w:t xml:space="preserve">Vous pouvez indiquer « aucun » s’il n’est pas nécessaire de </w:t>
      </w:r>
      <w:r w:rsidR="003F51B3" w:rsidRPr="006B3C30">
        <w:t>préciser</w:t>
      </w:r>
      <w:r w:rsidR="001D7882" w:rsidRPr="006B3C30">
        <w:t xml:space="preserve"> </w:t>
      </w:r>
      <w:r w:rsidR="003F51B3" w:rsidRPr="006B3C30">
        <w:t>le choix d’une</w:t>
      </w:r>
      <w:r w:rsidR="001D7882" w:rsidRPr="006B3C30">
        <w:t xml:space="preserve"> technologie </w:t>
      </w:r>
      <w:r w:rsidR="00FF7D9D" w:rsidRPr="006B3C30">
        <w:t>pour un</w:t>
      </w:r>
      <w:r w:rsidR="00663F79" w:rsidRPr="006B3C30">
        <w:t xml:space="preserve">e catégorie </w:t>
      </w:r>
      <w:r w:rsidR="00FF7D9D" w:rsidRPr="006B3C30">
        <w:t>donné</w:t>
      </w:r>
      <w:r w:rsidR="001B1394" w:rsidRPr="006B3C30">
        <w:t>e</w:t>
      </w:r>
      <w:r w:rsidR="001D7882" w:rsidRPr="006B3C30">
        <w:t>.</w:t>
      </w:r>
    </w:p>
    <w:p w14:paraId="4ADB8259" w14:textId="77777777" w:rsidR="001A3BAF" w:rsidRPr="006B3C30" w:rsidRDefault="001A3BAF" w:rsidP="00BB6121">
      <w:r w:rsidRPr="006B3C30">
        <w:t xml:space="preserve">Pour chaque catégorie, vous devez remplir le tableau suivant en </w:t>
      </w:r>
      <w:r w:rsidR="00663F79" w:rsidRPr="006B3C30">
        <w:t>cherchant</w:t>
      </w:r>
      <w:r w:rsidRPr="006B3C30">
        <w:t xml:space="preserve"> et documentant quelles technologies seraient des candidates potentielles afin de répondre au </w:t>
      </w:r>
      <w:r w:rsidR="00663F79" w:rsidRPr="006B3C30">
        <w:t>besoin</w:t>
      </w:r>
      <w:r w:rsidR="000703D0" w:rsidRPr="006B3C30">
        <w:t xml:space="preserve"> du client</w:t>
      </w:r>
      <w:r w:rsidR="00663F79" w:rsidRPr="006B3C30">
        <w:t>.</w:t>
      </w:r>
      <w:r w:rsidR="001B1394" w:rsidRPr="006B3C30">
        <w:br/>
      </w:r>
      <w:r w:rsidR="006B3C30">
        <w:rPr>
          <w:i/>
          <w:iCs/>
        </w:rPr>
        <w:t xml:space="preserve">Conseil : </w:t>
      </w:r>
      <w:r w:rsidR="001B1394" w:rsidRPr="006B3C30">
        <w:rPr>
          <w:i/>
          <w:iCs/>
        </w:rPr>
        <w:t>Mieux vaut proposer plus de technologies que moins, on fera le choix des technologies les plus adaptées plus tard, une fois toutes les options sur la table.</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FB25B7" w:rsidRPr="003A5EA7" w14:paraId="016CDB0A"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224648D" w14:textId="77777777" w:rsidR="001A3BAF" w:rsidRPr="003A5EA7" w:rsidRDefault="001A3BAF" w:rsidP="00587E38">
            <w:pPr>
              <w:spacing w:line="259" w:lineRule="auto"/>
            </w:pPr>
            <w:r w:rsidRPr="003A5EA7">
              <w:t>Nom</w:t>
            </w:r>
            <w:r>
              <w:t xml:space="preserve"> de la technologie</w:t>
            </w:r>
          </w:p>
        </w:tc>
        <w:tc>
          <w:tcPr>
            <w:tcW w:w="833" w:type="pct"/>
          </w:tcPr>
          <w:p w14:paraId="2932555B"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0B015FA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4EBE2F4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0703D0">
              <w:t>incertitudes</w:t>
            </w:r>
          </w:p>
        </w:tc>
        <w:tc>
          <w:tcPr>
            <w:tcW w:w="833" w:type="pct"/>
          </w:tcPr>
          <w:p w14:paraId="712797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16FCF5C2"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FB25B7" w:rsidRPr="003A5EA7" w14:paraId="070BF8B3"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1BADA7" w14:textId="77777777" w:rsidR="001A3BAF" w:rsidRPr="003A5EA7" w:rsidRDefault="00663F79" w:rsidP="00587E38">
            <w:pPr>
              <w:spacing w:line="259" w:lineRule="auto"/>
            </w:pPr>
            <w:r>
              <w:t>Le nom de la technologie</w:t>
            </w:r>
          </w:p>
        </w:tc>
        <w:tc>
          <w:tcPr>
            <w:tcW w:w="833" w:type="pct"/>
          </w:tcPr>
          <w:p w14:paraId="68E1C126" w14:textId="77777777" w:rsidR="001A3BAF" w:rsidRPr="003A5EA7"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Un court résumé de ce que ça fait</w:t>
            </w:r>
            <w:r w:rsidR="00532E96">
              <w:t xml:space="preserve"> (dans le cadre du besoin ci-haut).</w:t>
            </w:r>
          </w:p>
        </w:tc>
        <w:tc>
          <w:tcPr>
            <w:tcW w:w="834" w:type="pct"/>
          </w:tcPr>
          <w:p w14:paraId="37BBC02C" w14:textId="77777777" w:rsidR="001A3BAF"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Quel</w:t>
            </w:r>
            <w:r w:rsidR="00FB25B7">
              <w:t>le</w:t>
            </w:r>
            <w:r>
              <w:t xml:space="preserve">s sont les </w:t>
            </w:r>
            <w:r w:rsidR="00FB25B7">
              <w:t>forces</w:t>
            </w:r>
            <w:r>
              <w:t xml:space="preserve"> de cette technologie?</w:t>
            </w:r>
          </w:p>
          <w:p w14:paraId="38C82B01" w14:textId="77777777" w:rsidR="00663F79"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Facilité d’apprentissage</w:t>
            </w:r>
          </w:p>
          <w:p w14:paraId="7226A917" w14:textId="77777777" w:rsidR="00663F79" w:rsidRDefault="00663F79" w:rsidP="00414058">
            <w:pPr>
              <w:pStyle w:val="Paragraphedeliste"/>
              <w:cnfStyle w:val="000000100000" w:firstRow="0" w:lastRow="0" w:firstColumn="0" w:lastColumn="0" w:oddVBand="0" w:evenVBand="0" w:oddHBand="1" w:evenHBand="0" w:firstRowFirstColumn="0" w:firstRowLastColumn="0" w:lastRowFirstColumn="0" w:lastRowLastColumn="0"/>
            </w:pPr>
            <w:r>
              <w:t>Bonne documentation</w:t>
            </w:r>
          </w:p>
          <w:p w14:paraId="5031CE7E" w14:textId="77777777" w:rsidR="00C91CC4"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Très populaire</w:t>
            </w:r>
            <w:r w:rsidR="00C91CC4">
              <w:t>, établie depuis longtemps</w:t>
            </w:r>
          </w:p>
          <w:p w14:paraId="21CB8A6C" w14:textId="77777777" w:rsidR="00663F79" w:rsidRPr="003A5EA7"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188A1220" w14:textId="77777777" w:rsidR="001A3BAF" w:rsidRDefault="00FB25B7" w:rsidP="00587E38">
            <w:pPr>
              <w:spacing w:line="259" w:lineRule="auto"/>
              <w:cnfStyle w:val="000000100000" w:firstRow="0" w:lastRow="0" w:firstColumn="0" w:lastColumn="0" w:oddVBand="0" w:evenVBand="0" w:oddHBand="1" w:evenHBand="0" w:firstRowFirstColumn="0" w:firstRowLastColumn="0" w:lastRowFirstColumn="0" w:lastRowLastColumn="0"/>
            </w:pPr>
            <w:r>
              <w:t>Quelles sont les faiblesses de cette technologie?</w:t>
            </w:r>
          </w:p>
          <w:p w14:paraId="03E614A5" w14:textId="77777777" w:rsidR="00C91CC4" w:rsidRDefault="00C91CC4" w:rsidP="00C91CC4">
            <w:pPr>
              <w:pStyle w:val="Paragraphedeliste"/>
              <w:cnfStyle w:val="000000100000" w:firstRow="0" w:lastRow="0" w:firstColumn="0" w:lastColumn="0" w:oddVBand="0" w:evenVBand="0" w:oddHBand="1" w:evenHBand="0" w:firstRowFirstColumn="0" w:firstRowLastColumn="0" w:lastRowFirstColumn="0" w:lastRowLastColumn="0"/>
            </w:pPr>
            <w:r>
              <w:t>Faible performance</w:t>
            </w:r>
          </w:p>
          <w:p w14:paraId="2CB2A834" w14:textId="77777777" w:rsidR="00FB25B7" w:rsidRDefault="00FB25B7" w:rsidP="00414058">
            <w:pPr>
              <w:pStyle w:val="Paragraphedeliste"/>
              <w:cnfStyle w:val="000000100000" w:firstRow="0" w:lastRow="0" w:firstColumn="0" w:lastColumn="0" w:oddVBand="0" w:evenVBand="0" w:oddHBand="1" w:evenHBand="0" w:firstRowFirstColumn="0" w:firstRowLastColumn="0" w:lastRowFirstColumn="0" w:lastRowLastColumn="0"/>
            </w:pPr>
            <w:r>
              <w:t>Coût</w:t>
            </w:r>
            <w:r w:rsidR="000703D0">
              <w:t xml:space="preserve"> ou licence</w:t>
            </w:r>
          </w:p>
          <w:p w14:paraId="5CEB9773" w14:textId="77777777" w:rsidR="00C91CC4" w:rsidRDefault="00FB25B7" w:rsidP="00C91CC4">
            <w:pPr>
              <w:pStyle w:val="Paragraphedeliste"/>
              <w:cnfStyle w:val="000000100000" w:firstRow="0" w:lastRow="0" w:firstColumn="0" w:lastColumn="0" w:oddVBand="0" w:evenVBand="0" w:oddHBand="1" w:evenHBand="0" w:firstRowFirstColumn="0" w:firstRowLastColumn="0" w:lastRowFirstColumn="0" w:lastRowLastColumn="0"/>
            </w:pPr>
            <w:r>
              <w:t>Courbe d’apprentissage</w:t>
            </w:r>
          </w:p>
          <w:p w14:paraId="551DF855" w14:textId="77777777" w:rsidR="00FB25B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Peu d’exemples connus</w:t>
            </w:r>
          </w:p>
          <w:p w14:paraId="79CCC1BF" w14:textId="77777777" w:rsidR="00532E96" w:rsidRPr="003A5EA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3F31B9AB" w14:textId="77777777" w:rsidR="001A3BAF" w:rsidRPr="003A5EA7" w:rsidRDefault="00532E96" w:rsidP="00587E38">
            <w:pPr>
              <w:spacing w:line="259" w:lineRule="auto"/>
              <w:cnfStyle w:val="000000100000" w:firstRow="0" w:lastRow="0" w:firstColumn="0" w:lastColumn="0" w:oddVBand="0" w:evenVBand="0" w:oddHBand="1" w:evenHBand="0" w:firstRowFirstColumn="0" w:firstRowLastColumn="0" w:lastRowFirstColumn="0" w:lastRowLastColumn="0"/>
            </w:pPr>
            <w:r>
              <w:t>Listez les sites, articles ou vidéos qui vous ont aidés à comprendre la technologie. Des exemples de projets similaires sont aussi très utiles.</w:t>
            </w:r>
          </w:p>
        </w:tc>
        <w:tc>
          <w:tcPr>
            <w:tcW w:w="834" w:type="pct"/>
          </w:tcPr>
          <w:p w14:paraId="71ACA391" w14:textId="77777777" w:rsidR="001A3BAF" w:rsidRPr="003A5EA7" w:rsidRDefault="00C91CC4" w:rsidP="00587E38">
            <w:pPr>
              <w:spacing w:line="259" w:lineRule="auto"/>
              <w:cnfStyle w:val="000000100000" w:firstRow="0" w:lastRow="0" w:firstColumn="0" w:lastColumn="0" w:oddVBand="0" w:evenVBand="0" w:oddHBand="1" w:evenHBand="0" w:firstRowFirstColumn="0" w:firstRowLastColumn="0" w:lastRowFirstColumn="0" w:lastRowLastColumn="0"/>
            </w:pPr>
            <w:r>
              <w:t>Écrivez</w:t>
            </w:r>
            <w:r w:rsidR="00532E96">
              <w:t xml:space="preserve"> </w:t>
            </w:r>
            <w:r>
              <w:t>une ou deux</w:t>
            </w:r>
            <w:r w:rsidR="00532E96">
              <w:t xml:space="preserve"> phrases qui indiquent si vous pensez que cette technologie serait adéquate</w:t>
            </w:r>
            <w:r>
              <w:t xml:space="preserve"> ou non au besoin,</w:t>
            </w:r>
            <w:r w:rsidR="00532E96">
              <w:t xml:space="preserve"> et pourquoi.</w:t>
            </w:r>
          </w:p>
        </w:tc>
      </w:tr>
      <w:tr w:rsidR="00587552" w:rsidRPr="003A5EA7" w14:paraId="16CE4A31" w14:textId="77777777" w:rsidTr="00587552">
        <w:tc>
          <w:tcPr>
            <w:cnfStyle w:val="001000000000" w:firstRow="0" w:lastRow="0" w:firstColumn="1" w:lastColumn="0" w:oddVBand="0" w:evenVBand="0" w:oddHBand="0" w:evenHBand="0" w:firstRowFirstColumn="0" w:firstRowLastColumn="0" w:lastRowFirstColumn="0" w:lastRowLastColumn="0"/>
            <w:tcW w:w="5000" w:type="pct"/>
            <w:gridSpan w:val="6"/>
          </w:tcPr>
          <w:p w14:paraId="7150AACA" w14:textId="77777777" w:rsidR="00587552" w:rsidRDefault="00587552" w:rsidP="00E04B5A">
            <w:pPr>
              <w:rPr>
                <w:b w:val="0"/>
                <w:bCs w:val="0"/>
              </w:rPr>
            </w:pPr>
            <w:r>
              <w:t xml:space="preserve">Ce tableau </w:t>
            </w:r>
            <w:r w:rsidR="00BB2AB2">
              <w:t>n’est qu’</w:t>
            </w:r>
            <w:r>
              <w:t>un exemple, n’inscrivez rien ici, utilisez plutôt les tableaux des catégories</w:t>
            </w:r>
            <w:r w:rsidR="001B1394">
              <w:t xml:space="preserve"> spécifiques</w:t>
            </w:r>
            <w:r w:rsidR="00E04B5A">
              <w:t xml:space="preserve"> dans les prochaines pages :</w:t>
            </w:r>
          </w:p>
          <w:p w14:paraId="3EB4F753" w14:textId="287398EA" w:rsidR="00E04B5A" w:rsidRDefault="00E04B5A" w:rsidP="00E04B5A">
            <w:pPr>
              <w:pStyle w:val="TM2"/>
              <w:tabs>
                <w:tab w:val="clear" w:pos="7263"/>
                <w:tab w:val="right" w:pos="6838"/>
              </w:tabs>
              <w:spacing w:after="0"/>
              <w:rPr>
                <w:rFonts w:eastAsiaTheme="minorEastAsia"/>
                <w:noProof/>
                <w:lang w:eastAsia="fr-CA"/>
              </w:rPr>
            </w:pPr>
            <w:r>
              <w:fldChar w:fldCharType="begin"/>
            </w:r>
            <w:r>
              <w:instrText xml:space="preserve"> TOC \o "2-2" \h \z </w:instrText>
            </w:r>
            <w:r>
              <w:fldChar w:fldCharType="separate"/>
            </w:r>
            <w:hyperlink w:anchor="_Toc144118370" w:history="1">
              <w:r w:rsidRPr="002B1280">
                <w:rPr>
                  <w:rStyle w:val="Lienhypertexte"/>
                  <w:noProof/>
                </w:rPr>
                <w:t>Plateformes de déploiement (matériel, logiciels, services cloud, etc.)</w:t>
              </w:r>
              <w:r>
                <w:rPr>
                  <w:noProof/>
                  <w:webHidden/>
                </w:rPr>
                <w:tab/>
              </w:r>
              <w:r>
                <w:rPr>
                  <w:noProof/>
                  <w:webHidden/>
                </w:rPr>
                <w:fldChar w:fldCharType="begin"/>
              </w:r>
              <w:r>
                <w:rPr>
                  <w:noProof/>
                  <w:webHidden/>
                </w:rPr>
                <w:instrText xml:space="preserve"> PAGEREF _Toc144118370 \h </w:instrText>
              </w:r>
              <w:r>
                <w:rPr>
                  <w:noProof/>
                  <w:webHidden/>
                </w:rPr>
              </w:r>
              <w:r>
                <w:rPr>
                  <w:noProof/>
                  <w:webHidden/>
                </w:rPr>
                <w:fldChar w:fldCharType="separate"/>
              </w:r>
              <w:r w:rsidR="00E925E1">
                <w:rPr>
                  <w:noProof/>
                  <w:webHidden/>
                </w:rPr>
                <w:t>2</w:t>
              </w:r>
              <w:r>
                <w:rPr>
                  <w:noProof/>
                  <w:webHidden/>
                </w:rPr>
                <w:fldChar w:fldCharType="end"/>
              </w:r>
            </w:hyperlink>
          </w:p>
          <w:p w14:paraId="3F811361" w14:textId="447404C0" w:rsidR="00E04B5A" w:rsidRDefault="00000000" w:rsidP="00E04B5A">
            <w:pPr>
              <w:pStyle w:val="TM2"/>
              <w:tabs>
                <w:tab w:val="clear" w:pos="7263"/>
                <w:tab w:val="right" w:pos="6838"/>
              </w:tabs>
              <w:spacing w:after="0"/>
              <w:rPr>
                <w:rFonts w:eastAsiaTheme="minorEastAsia"/>
                <w:noProof/>
                <w:lang w:eastAsia="fr-CA"/>
              </w:rPr>
            </w:pPr>
            <w:hyperlink w:anchor="_Toc144118371" w:history="1">
              <w:r w:rsidR="00E04B5A" w:rsidRPr="002B1280">
                <w:rPr>
                  <w:rStyle w:val="Lienhypertexte"/>
                  <w:noProof/>
                </w:rPr>
                <w:t>Sources de données (bases de données, API web ou locale, etc.)</w:t>
              </w:r>
              <w:r w:rsidR="00E04B5A">
                <w:rPr>
                  <w:noProof/>
                  <w:webHidden/>
                </w:rPr>
                <w:tab/>
              </w:r>
              <w:r w:rsidR="00E04B5A">
                <w:rPr>
                  <w:noProof/>
                  <w:webHidden/>
                </w:rPr>
                <w:fldChar w:fldCharType="begin"/>
              </w:r>
              <w:r w:rsidR="00E04B5A">
                <w:rPr>
                  <w:noProof/>
                  <w:webHidden/>
                </w:rPr>
                <w:instrText xml:space="preserve"> PAGEREF _Toc144118371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5D13D1D" w14:textId="0B1B64F7" w:rsidR="00E04B5A" w:rsidRDefault="00000000" w:rsidP="00E04B5A">
            <w:pPr>
              <w:pStyle w:val="TM2"/>
              <w:tabs>
                <w:tab w:val="clear" w:pos="7263"/>
                <w:tab w:val="right" w:pos="6838"/>
              </w:tabs>
              <w:spacing w:after="0"/>
              <w:rPr>
                <w:rFonts w:eastAsiaTheme="minorEastAsia"/>
                <w:noProof/>
                <w:lang w:eastAsia="fr-CA"/>
              </w:rPr>
            </w:pPr>
            <w:hyperlink w:anchor="_Toc144118372" w:history="1">
              <w:r w:rsidR="00E04B5A" w:rsidRPr="002B1280">
                <w:rPr>
                  <w:rStyle w:val="Lienhypertexte"/>
                  <w:noProof/>
                </w:rPr>
                <w:t xml:space="preserve">Langages, librairies et </w:t>
              </w:r>
              <w:r w:rsidR="00E04B5A" w:rsidRPr="002B1280">
                <w:rPr>
                  <w:rStyle w:val="Lienhypertexte"/>
                  <w:i/>
                  <w:iCs/>
                  <w:noProof/>
                </w:rPr>
                <w:t>frameworks</w:t>
              </w:r>
              <w:r w:rsidR="00E04B5A">
                <w:rPr>
                  <w:noProof/>
                  <w:webHidden/>
                </w:rPr>
                <w:tab/>
              </w:r>
              <w:r w:rsidR="00E04B5A">
                <w:rPr>
                  <w:noProof/>
                  <w:webHidden/>
                </w:rPr>
                <w:fldChar w:fldCharType="begin"/>
              </w:r>
              <w:r w:rsidR="00E04B5A">
                <w:rPr>
                  <w:noProof/>
                  <w:webHidden/>
                </w:rPr>
                <w:instrText xml:space="preserve"> PAGEREF _Toc144118372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722694F" w14:textId="0417B7F4" w:rsidR="00E04B5A" w:rsidRDefault="00000000" w:rsidP="00E04B5A">
            <w:pPr>
              <w:pStyle w:val="TM2"/>
              <w:tabs>
                <w:tab w:val="clear" w:pos="7263"/>
                <w:tab w:val="right" w:pos="6838"/>
              </w:tabs>
              <w:spacing w:after="0"/>
              <w:rPr>
                <w:rFonts w:eastAsiaTheme="minorEastAsia"/>
                <w:noProof/>
                <w:lang w:eastAsia="fr-CA"/>
              </w:rPr>
            </w:pPr>
            <w:hyperlink w:anchor="_Toc144118373" w:history="1">
              <w:r w:rsidR="00E04B5A" w:rsidRPr="002B1280">
                <w:rPr>
                  <w:rStyle w:val="Lienhypertexte"/>
                  <w:noProof/>
                </w:rPr>
                <w:t>Environnement de développement</w:t>
              </w:r>
              <w:r w:rsidR="00E04B5A">
                <w:rPr>
                  <w:noProof/>
                  <w:webHidden/>
                </w:rPr>
                <w:tab/>
              </w:r>
              <w:r w:rsidR="00E04B5A">
                <w:rPr>
                  <w:noProof/>
                  <w:webHidden/>
                </w:rPr>
                <w:fldChar w:fldCharType="begin"/>
              </w:r>
              <w:r w:rsidR="00E04B5A">
                <w:rPr>
                  <w:noProof/>
                  <w:webHidden/>
                </w:rPr>
                <w:instrText xml:space="preserve"> PAGEREF _Toc144118373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E2EEB7E" w14:textId="45E0914A" w:rsidR="00E04B5A" w:rsidRDefault="00000000" w:rsidP="00E04B5A">
            <w:pPr>
              <w:pStyle w:val="TM2"/>
              <w:tabs>
                <w:tab w:val="clear" w:pos="7263"/>
                <w:tab w:val="right" w:pos="6838"/>
              </w:tabs>
              <w:spacing w:after="0"/>
              <w:rPr>
                <w:rFonts w:eastAsiaTheme="minorEastAsia"/>
                <w:noProof/>
                <w:lang w:eastAsia="fr-CA"/>
              </w:rPr>
            </w:pPr>
            <w:hyperlink w:anchor="_Toc144118374" w:history="1">
              <w:r w:rsidR="00E04B5A" w:rsidRPr="002B1280">
                <w:rPr>
                  <w:rStyle w:val="Lienhypertexte"/>
                  <w:noProof/>
                </w:rPr>
                <w:t>Autres technologies</w:t>
              </w:r>
              <w:r w:rsidR="00E04B5A">
                <w:rPr>
                  <w:noProof/>
                  <w:webHidden/>
                </w:rPr>
                <w:tab/>
              </w:r>
              <w:r w:rsidR="00E04B5A">
                <w:rPr>
                  <w:noProof/>
                  <w:webHidden/>
                </w:rPr>
                <w:fldChar w:fldCharType="begin"/>
              </w:r>
              <w:r w:rsidR="00E04B5A">
                <w:rPr>
                  <w:noProof/>
                  <w:webHidden/>
                </w:rPr>
                <w:instrText xml:space="preserve"> PAGEREF _Toc144118374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490D1AE9" w14:textId="77777777" w:rsidR="00E04B5A" w:rsidRDefault="00E04B5A" w:rsidP="00E04B5A">
            <w:r>
              <w:fldChar w:fldCharType="end"/>
            </w:r>
          </w:p>
        </w:tc>
      </w:tr>
    </w:tbl>
    <w:p w14:paraId="030102B6" w14:textId="77777777" w:rsidR="001D7882" w:rsidRPr="00BB6121" w:rsidRDefault="001D7882" w:rsidP="00BB6121"/>
    <w:p w14:paraId="58D1A97A" w14:textId="77777777" w:rsidR="003A5EA7" w:rsidRDefault="00BB6121" w:rsidP="001B1394">
      <w:pPr>
        <w:pStyle w:val="Titre2"/>
      </w:pPr>
      <w:bookmarkStart w:id="2" w:name="_Toc144118370"/>
      <w:r>
        <w:t>Plateformes de déploiement (matériel</w:t>
      </w:r>
      <w:r w:rsidR="003F51B3">
        <w:t xml:space="preserve">, logiciels, </w:t>
      </w:r>
      <w:r>
        <w:t>services cloud</w:t>
      </w:r>
      <w:r w:rsidR="003F51B3">
        <w:t>, etc.</w:t>
      </w:r>
      <w:r>
        <w:t>)</w:t>
      </w:r>
      <w:bookmarkEnd w:id="2"/>
    </w:p>
    <w:p w14:paraId="7E5F9159" w14:textId="77777777" w:rsidR="001A3BAF" w:rsidRDefault="001D7882" w:rsidP="001D7882">
      <w:r>
        <w:t>Quelle sorte de matériel ou quelles alternatives (services web, virtualisation, etc.) sont nécessaires pour répondre au besoin?</w:t>
      </w:r>
    </w:p>
    <w:tbl>
      <w:tblPr>
        <w:tblStyle w:val="TableauGrille4-Accentuation5"/>
        <w:tblW w:w="5000" w:type="pct"/>
        <w:tblLook w:val="04A0" w:firstRow="1" w:lastRow="0" w:firstColumn="1" w:lastColumn="0" w:noHBand="0" w:noVBand="1"/>
      </w:tblPr>
      <w:tblGrid>
        <w:gridCol w:w="1274"/>
        <w:gridCol w:w="1608"/>
        <w:gridCol w:w="2057"/>
        <w:gridCol w:w="2013"/>
        <w:gridCol w:w="8710"/>
        <w:gridCol w:w="1608"/>
      </w:tblGrid>
      <w:tr w:rsidR="001A3BAF" w:rsidRPr="003A5EA7" w14:paraId="1A9E3A61" w14:textId="77777777" w:rsidTr="67DBF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5806FB" w14:textId="77777777" w:rsidR="001A3BAF" w:rsidRPr="003A5EA7" w:rsidRDefault="001A3BAF" w:rsidP="00587E38">
            <w:pPr>
              <w:spacing w:line="259" w:lineRule="auto"/>
            </w:pPr>
            <w:r w:rsidRPr="003A5EA7">
              <w:t>Nom</w:t>
            </w:r>
            <w:r>
              <w:t xml:space="preserve"> de la technologie</w:t>
            </w:r>
          </w:p>
        </w:tc>
        <w:tc>
          <w:tcPr>
            <w:tcW w:w="833" w:type="pct"/>
          </w:tcPr>
          <w:p w14:paraId="5310AA9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16C5F48"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7590287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6E53B9"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418EB40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1E38665A" w14:textId="77777777" w:rsidTr="67DBF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332650B" w14:textId="7E45DAA4" w:rsidR="001A3BAF" w:rsidRPr="003A5EA7" w:rsidRDefault="26F8EF54" w:rsidP="00587E38">
            <w:pPr>
              <w:spacing w:line="259" w:lineRule="auto"/>
            </w:pPr>
            <w:r>
              <w:lastRenderedPageBreak/>
              <w:t>GitHub</w:t>
            </w:r>
          </w:p>
        </w:tc>
        <w:tc>
          <w:tcPr>
            <w:tcW w:w="833" w:type="pct"/>
          </w:tcPr>
          <w:p w14:paraId="7F5B2D9C" w14:textId="7BD77CFA" w:rsidR="001A3BAF" w:rsidRPr="003A5EA7" w:rsidRDefault="3EA048A0" w:rsidP="00587E38">
            <w:pPr>
              <w:spacing w:line="259" w:lineRule="auto"/>
              <w:cnfStyle w:val="000000100000" w:firstRow="0" w:lastRow="0" w:firstColumn="0" w:lastColumn="0" w:oddVBand="0" w:evenVBand="0" w:oddHBand="1" w:evenHBand="0" w:firstRowFirstColumn="0" w:firstRowLastColumn="0" w:lastRowFirstColumn="0" w:lastRowLastColumn="0"/>
            </w:pPr>
            <w:r>
              <w:t xml:space="preserve">GitHub est plateforme web utilisé pour </w:t>
            </w:r>
            <w:r w:rsidR="098E2878">
              <w:t>stocker et développer du code</w:t>
            </w:r>
          </w:p>
        </w:tc>
        <w:tc>
          <w:tcPr>
            <w:tcW w:w="834" w:type="pct"/>
          </w:tcPr>
          <w:p w14:paraId="7A2AF13D" w14:textId="0986A6C2" w:rsidR="001A3BAF" w:rsidRPr="003A5EA7" w:rsidRDefault="098E2878" w:rsidP="00587E38">
            <w:pPr>
              <w:spacing w:line="259" w:lineRule="auto"/>
              <w:cnfStyle w:val="000000100000" w:firstRow="0" w:lastRow="0" w:firstColumn="0" w:lastColumn="0" w:oddVBand="0" w:evenVBand="0" w:oddHBand="1" w:evenHBand="0" w:firstRowFirstColumn="0" w:firstRowLastColumn="0" w:lastRowFirstColumn="0" w:lastRowLastColumn="0"/>
            </w:pPr>
            <w:r>
              <w:t>-Facile de collaborer</w:t>
            </w:r>
          </w:p>
          <w:p w14:paraId="4568EA9D" w14:textId="6915DDE1" w:rsidR="001A3BAF" w:rsidRPr="003A5EA7" w:rsidRDefault="3B68B911" w:rsidP="67DBF9EF">
            <w:pPr>
              <w:spacing w:line="259" w:lineRule="auto"/>
              <w:cnfStyle w:val="000000100000" w:firstRow="0" w:lastRow="0" w:firstColumn="0" w:lastColumn="0" w:oddVBand="0" w:evenVBand="0" w:oddHBand="1" w:evenHBand="0" w:firstRowFirstColumn="0" w:firstRowLastColumn="0" w:lastRowFirstColumn="0" w:lastRowLastColumn="0"/>
            </w:pPr>
            <w:r>
              <w:t>-Permet d’héberger du code</w:t>
            </w:r>
          </w:p>
          <w:p w14:paraId="69D05DF8" w14:textId="5340CD19" w:rsidR="001A3BAF" w:rsidRPr="003A5EA7" w:rsidRDefault="4621FC32" w:rsidP="67DBF9EF">
            <w:pPr>
              <w:spacing w:line="259" w:lineRule="auto"/>
              <w:cnfStyle w:val="000000100000" w:firstRow="0" w:lastRow="0" w:firstColumn="0" w:lastColumn="0" w:oddVBand="0" w:evenVBand="0" w:oddHBand="1" w:evenHBand="0" w:firstRowFirstColumn="0" w:firstRowLastColumn="0" w:lastRowFirstColumn="0" w:lastRowLastColumn="0"/>
            </w:pPr>
            <w:r>
              <w:t>-Permet de suivre les modifications au code</w:t>
            </w:r>
          </w:p>
          <w:p w14:paraId="67F1B8F9" w14:textId="135734BC" w:rsidR="001A3BAF" w:rsidRPr="003A5EA7" w:rsidRDefault="001A3BAF" w:rsidP="67DBF9EF">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6471A7D2" w14:textId="7400AFD8" w:rsidR="001A3BAF" w:rsidRPr="003A5EA7" w:rsidRDefault="4621FC32" w:rsidP="00587E38">
            <w:pPr>
              <w:spacing w:line="259" w:lineRule="auto"/>
              <w:cnfStyle w:val="000000100000" w:firstRow="0" w:lastRow="0" w:firstColumn="0" w:lastColumn="0" w:oddVBand="0" w:evenVBand="0" w:oddHBand="1" w:evenHBand="0" w:firstRowFirstColumn="0" w:firstRowLastColumn="0" w:lastRowFirstColumn="0" w:lastRowLastColumn="0"/>
            </w:pPr>
            <w:r>
              <w:t>-Peut être complexe au départ</w:t>
            </w:r>
          </w:p>
          <w:p w14:paraId="7CE2659F" w14:textId="12DDAE0A" w:rsidR="001A3BAF" w:rsidRPr="003A5EA7" w:rsidRDefault="5169C2F2" w:rsidP="67DBF9EF">
            <w:pPr>
              <w:spacing w:line="259" w:lineRule="auto"/>
              <w:cnfStyle w:val="000000100000" w:firstRow="0" w:lastRow="0" w:firstColumn="0" w:lastColumn="0" w:oddVBand="0" w:evenVBand="0" w:oddHBand="1" w:evenHBand="0" w:firstRowFirstColumn="0" w:firstRowLastColumn="0" w:lastRowFirstColumn="0" w:lastRowLastColumn="0"/>
            </w:pPr>
            <w:r>
              <w:t>-Personnalisation limitée</w:t>
            </w:r>
          </w:p>
          <w:p w14:paraId="3F5219AD" w14:textId="442D6C35" w:rsidR="001A3BAF" w:rsidRPr="003A5EA7" w:rsidRDefault="5169C2F2" w:rsidP="67DBF9EF">
            <w:pPr>
              <w:spacing w:line="259" w:lineRule="auto"/>
              <w:cnfStyle w:val="000000100000" w:firstRow="0" w:lastRow="0" w:firstColumn="0" w:lastColumn="0" w:oddVBand="0" w:evenVBand="0" w:oddHBand="1" w:evenHBand="0" w:firstRowFirstColumn="0" w:firstRowLastColumn="0" w:lastRowFirstColumn="0" w:lastRowLastColumn="0"/>
            </w:pPr>
            <w:r>
              <w:t>-Dépend du cloud</w:t>
            </w:r>
          </w:p>
        </w:tc>
        <w:tc>
          <w:tcPr>
            <w:tcW w:w="833" w:type="pct"/>
          </w:tcPr>
          <w:p w14:paraId="7E14AE57" w14:textId="64D784AB" w:rsidR="001A3BAF" w:rsidRPr="003A5EA7" w:rsidRDefault="00000000"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12">
              <w:r w:rsidR="068E251F" w:rsidRPr="67DBF9EF">
                <w:rPr>
                  <w:rStyle w:val="Lienhypertexte"/>
                </w:rPr>
                <w:t>https://github.com/</w:t>
              </w:r>
            </w:hyperlink>
          </w:p>
          <w:p w14:paraId="4BAFC6EE" w14:textId="4F563304" w:rsidR="001A3BAF" w:rsidRPr="003A5EA7" w:rsidRDefault="001A3BAF" w:rsidP="67DBF9EF">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316F846F" w14:textId="4AF88B6A" w:rsidR="001A3BAF" w:rsidRPr="003A5EA7" w:rsidRDefault="4FB4C13B" w:rsidP="00587E38">
            <w:pPr>
              <w:spacing w:line="259" w:lineRule="auto"/>
              <w:cnfStyle w:val="000000100000" w:firstRow="0" w:lastRow="0" w:firstColumn="0" w:lastColumn="0" w:oddVBand="0" w:evenVBand="0" w:oddHBand="1" w:evenHBand="0" w:firstRowFirstColumn="0" w:firstRowLastColumn="0" w:lastRowFirstColumn="0" w:lastRowLastColumn="0"/>
            </w:pPr>
            <w:r>
              <w:t>Puisque nous sommes familiers avec GitHub, nous avons prévu de l’utiliser pour travailler sur le code ensemble</w:t>
            </w:r>
          </w:p>
        </w:tc>
      </w:tr>
      <w:tr w:rsidR="00B037C9" w:rsidRPr="003A5EA7" w14:paraId="12D58A66" w14:textId="77777777" w:rsidTr="00B037C9">
        <w:tc>
          <w:tcPr>
            <w:cnfStyle w:val="001000000000" w:firstRow="0" w:lastRow="0" w:firstColumn="1" w:lastColumn="0" w:oddVBand="0" w:evenVBand="0" w:oddHBand="0" w:evenHBand="0" w:firstRowFirstColumn="0" w:firstRowLastColumn="0" w:lastRowFirstColumn="0" w:lastRowLastColumn="0"/>
            <w:tcW w:w="833" w:type="pct"/>
          </w:tcPr>
          <w:p w14:paraId="43F71912" w14:textId="77777777" w:rsidR="00B037C9" w:rsidRPr="003A5EA7" w:rsidRDefault="00B037C9" w:rsidP="004E2737">
            <w:pPr>
              <w:spacing w:line="259" w:lineRule="auto"/>
            </w:pPr>
            <w:proofErr w:type="spellStart"/>
            <w:r>
              <w:t>Firebase</w:t>
            </w:r>
            <w:proofErr w:type="spellEnd"/>
          </w:p>
        </w:tc>
        <w:tc>
          <w:tcPr>
            <w:tcW w:w="833" w:type="pct"/>
          </w:tcPr>
          <w:p w14:paraId="7989A233"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071D84">
              <w:t>Firebase</w:t>
            </w:r>
            <w:proofErr w:type="spellEnd"/>
            <w:r w:rsidRPr="00071D84">
              <w:t xml:space="preserve"> est une plateforme de développement d'applications mobiles et web proposée par Google. Elle offre un ensemble de services et d'outils qui permettent aux développeurs de créer, de développer et de gérer des applications de manière efficace.</w:t>
            </w:r>
          </w:p>
        </w:tc>
        <w:tc>
          <w:tcPr>
            <w:tcW w:w="834" w:type="pct"/>
          </w:tcPr>
          <w:p w14:paraId="3020767D"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w:t>
            </w:r>
            <w:proofErr w:type="spellStart"/>
            <w:r w:rsidRPr="002822AB">
              <w:rPr>
                <w:color w:val="000000"/>
                <w:sz w:val="27"/>
                <w:szCs w:val="27"/>
              </w:rPr>
              <w:t>Firebase</w:t>
            </w:r>
            <w:proofErr w:type="spellEnd"/>
            <w:r w:rsidRPr="002822AB">
              <w:rPr>
                <w:color w:val="000000"/>
                <w:sz w:val="27"/>
                <w:szCs w:val="27"/>
              </w:rPr>
              <w:t xml:space="preserve"> </w:t>
            </w:r>
            <w:proofErr w:type="spellStart"/>
            <w:r w:rsidRPr="002822AB">
              <w:rPr>
                <w:color w:val="000000"/>
                <w:sz w:val="27"/>
                <w:szCs w:val="27"/>
              </w:rPr>
              <w:t>Authentication</w:t>
            </w:r>
            <w:proofErr w:type="spellEnd"/>
            <w:r w:rsidRPr="002822AB">
              <w:rPr>
                <w:color w:val="000000"/>
                <w:sz w:val="27"/>
                <w:szCs w:val="27"/>
              </w:rPr>
              <w:t xml:space="preserve"> simplifie la gestion de l'authentification des utilisateurs</w:t>
            </w:r>
          </w:p>
          <w:p w14:paraId="686E6BE7"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·P</w:t>
            </w:r>
            <w:r w:rsidRPr="002822AB">
              <w:rPr>
                <w:color w:val="000000"/>
                <w:sz w:val="27"/>
                <w:szCs w:val="27"/>
              </w:rPr>
              <w:t>ermet de synchroniser les données en temps réel</w:t>
            </w:r>
          </w:p>
          <w:p w14:paraId="6F2E7C98"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r>
              <w:rPr>
                <w:color w:val="000000"/>
                <w:sz w:val="27"/>
                <w:szCs w:val="27"/>
              </w:rPr>
              <w:t>·</w:t>
            </w:r>
            <w:proofErr w:type="spellStart"/>
            <w:r w:rsidRPr="002822AB">
              <w:rPr>
                <w:color w:val="000000"/>
                <w:sz w:val="27"/>
                <w:szCs w:val="27"/>
              </w:rPr>
              <w:t>Firebase</w:t>
            </w:r>
            <w:proofErr w:type="spellEnd"/>
            <w:r w:rsidRPr="002822AB">
              <w:rPr>
                <w:color w:val="000000"/>
                <w:sz w:val="27"/>
                <w:szCs w:val="27"/>
              </w:rPr>
              <w:t xml:space="preserve"> Storage permet de stocker des fichiers en toute sécurité et de les partager avec les </w:t>
            </w:r>
            <w:r w:rsidRPr="002822AB">
              <w:rPr>
                <w:color w:val="000000"/>
                <w:sz w:val="27"/>
                <w:szCs w:val="27"/>
              </w:rPr>
              <w:lastRenderedPageBreak/>
              <w:t>utilisateurs de l'application.</w:t>
            </w:r>
          </w:p>
        </w:tc>
        <w:tc>
          <w:tcPr>
            <w:tcW w:w="833" w:type="pct"/>
          </w:tcPr>
          <w:p w14:paraId="656EC0D6"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lastRenderedPageBreak/>
              <w:t>·U</w:t>
            </w:r>
            <w:r w:rsidRPr="00ED7430">
              <w:rPr>
                <w:color w:val="000000"/>
                <w:sz w:val="27"/>
                <w:szCs w:val="27"/>
              </w:rPr>
              <w:t>ne mauvaise configuration de la sécurité peut exposer vos données.</w:t>
            </w:r>
          </w:p>
          <w:p w14:paraId="64E8C80D"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w:t>
            </w:r>
            <w:r w:rsidRPr="00ED7430">
              <w:rPr>
                <w:color w:val="000000"/>
                <w:sz w:val="27"/>
                <w:szCs w:val="27"/>
              </w:rPr>
              <w:t xml:space="preserve">La performance de </w:t>
            </w:r>
            <w:proofErr w:type="spellStart"/>
            <w:r w:rsidRPr="00ED7430">
              <w:rPr>
                <w:color w:val="000000"/>
                <w:sz w:val="27"/>
                <w:szCs w:val="27"/>
              </w:rPr>
              <w:t>Firebase</w:t>
            </w:r>
            <w:proofErr w:type="spellEnd"/>
            <w:r w:rsidRPr="00ED7430">
              <w:rPr>
                <w:color w:val="000000"/>
                <w:sz w:val="27"/>
                <w:szCs w:val="27"/>
              </w:rPr>
              <w:t xml:space="preserve"> peut varier selon la région géographique.</w:t>
            </w:r>
          </w:p>
          <w:p w14:paraId="514F93A8"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r>
              <w:rPr>
                <w:color w:val="000000"/>
                <w:sz w:val="27"/>
                <w:szCs w:val="27"/>
              </w:rPr>
              <w:t>·</w:t>
            </w:r>
            <w:r w:rsidRPr="00ED7430">
              <w:rPr>
                <w:color w:val="000000"/>
                <w:sz w:val="27"/>
                <w:szCs w:val="27"/>
              </w:rPr>
              <w:t xml:space="preserve">Une fois l'application/site web </w:t>
            </w:r>
            <w:proofErr w:type="spellStart"/>
            <w:r w:rsidRPr="00ED7430">
              <w:rPr>
                <w:color w:val="000000"/>
                <w:sz w:val="27"/>
                <w:szCs w:val="27"/>
              </w:rPr>
              <w:t>contruite</w:t>
            </w:r>
            <w:proofErr w:type="spellEnd"/>
            <w:r w:rsidRPr="00ED7430">
              <w:rPr>
                <w:color w:val="000000"/>
                <w:sz w:val="27"/>
                <w:szCs w:val="27"/>
              </w:rPr>
              <w:t xml:space="preserve"> avec </w:t>
            </w:r>
            <w:proofErr w:type="spellStart"/>
            <w:r w:rsidRPr="00ED7430">
              <w:rPr>
                <w:color w:val="000000"/>
                <w:sz w:val="27"/>
                <w:szCs w:val="27"/>
              </w:rPr>
              <w:t>Firebase</w:t>
            </w:r>
            <w:proofErr w:type="spellEnd"/>
            <w:r w:rsidRPr="00ED7430">
              <w:rPr>
                <w:color w:val="000000"/>
                <w:sz w:val="27"/>
                <w:szCs w:val="27"/>
              </w:rPr>
              <w:t>, il peut être difficile de migrer vers une autre plateforme.</w:t>
            </w:r>
          </w:p>
        </w:tc>
        <w:tc>
          <w:tcPr>
            <w:tcW w:w="833" w:type="pct"/>
          </w:tcPr>
          <w:p w14:paraId="74E07450"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hyperlink r:id="rId13" w:history="1">
              <w:r w:rsidRPr="000E4905">
                <w:rPr>
                  <w:rStyle w:val="Lienhypertexte"/>
                </w:rPr>
                <w:t>https://firebase.google.com/?gad=1&amp;gclid=Cj0KCQjw1aOpBhCOARIsACXYv-em0wHaMVhq4GftmepwIuaozlrHzpbZLHzgVPaj29fJaQCtNKOdnTsaAkxTEALw_wcB&amp;gclsrc=aw.ds</w:t>
              </w:r>
            </w:hyperlink>
          </w:p>
          <w:p w14:paraId="61DB0A8F"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p>
        </w:tc>
        <w:tc>
          <w:tcPr>
            <w:tcW w:w="834" w:type="pct"/>
          </w:tcPr>
          <w:p w14:paraId="2B310690"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r w:rsidRPr="001F569E">
              <w:t>C'est excellente option pour un site web de bibliothèque en raison de ses fonctionnalités, de sa rapidité de développement et de sa facilité d'utilisation.</w:t>
            </w:r>
          </w:p>
        </w:tc>
      </w:tr>
    </w:tbl>
    <w:p w14:paraId="74BB3DDE" w14:textId="77777777" w:rsidR="001D7882" w:rsidRDefault="001D7882" w:rsidP="001D7882"/>
    <w:p w14:paraId="4E41702C" w14:textId="77777777" w:rsidR="003F51B3" w:rsidRDefault="003F51B3" w:rsidP="001B1394">
      <w:pPr>
        <w:pStyle w:val="Titre2"/>
      </w:pPr>
      <w:bookmarkStart w:id="3" w:name="_Toc144118371"/>
      <w:r>
        <w:t>Sources de données (bases de données, API web</w:t>
      </w:r>
      <w:r w:rsidR="00BB2AB2">
        <w:t xml:space="preserve"> ou locale</w:t>
      </w:r>
      <w:r>
        <w:t>, etc.)</w:t>
      </w:r>
      <w:bookmarkEnd w:id="3"/>
    </w:p>
    <w:p w14:paraId="3F793202" w14:textId="77777777" w:rsidR="003F51B3" w:rsidRDefault="003F51B3" w:rsidP="003F51B3">
      <w:r>
        <w:t xml:space="preserve">Si l’application </w:t>
      </w:r>
      <w:proofErr w:type="gramStart"/>
      <w:r>
        <w:t>aura</w:t>
      </w:r>
      <w:proofErr w:type="gramEnd"/>
      <w:r>
        <w:t xml:space="preserve"> besoin de conserver ou d’obtenir des données</w:t>
      </w:r>
      <w:r w:rsidR="002F18E6">
        <w:t xml:space="preserve"> d’une </w:t>
      </w:r>
      <w:r w:rsidR="00BB2AB2">
        <w:t xml:space="preserve">DB ou d’une </w:t>
      </w:r>
      <w:r w:rsidR="002F18E6">
        <w:t>API</w:t>
      </w:r>
      <w:r>
        <w:t>, quelles technologies ou services pourraient les fournir?</w:t>
      </w:r>
    </w:p>
    <w:tbl>
      <w:tblPr>
        <w:tblStyle w:val="TableauGrille4-Accentuation5"/>
        <w:tblW w:w="5000" w:type="pct"/>
        <w:tblLook w:val="04A0" w:firstRow="1" w:lastRow="0" w:firstColumn="1" w:lastColumn="0" w:noHBand="0" w:noVBand="1"/>
      </w:tblPr>
      <w:tblGrid>
        <w:gridCol w:w="2568"/>
        <w:gridCol w:w="2569"/>
        <w:gridCol w:w="2573"/>
        <w:gridCol w:w="2569"/>
        <w:gridCol w:w="4418"/>
        <w:gridCol w:w="2573"/>
      </w:tblGrid>
      <w:tr w:rsidR="001A3BAF" w:rsidRPr="003A5EA7" w14:paraId="621F4160" w14:textId="77777777" w:rsidTr="00B03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14:paraId="27805164" w14:textId="77777777" w:rsidR="001A3BAF" w:rsidRPr="003A5EA7" w:rsidRDefault="001A3BAF" w:rsidP="00587E38">
            <w:pPr>
              <w:spacing w:line="259" w:lineRule="auto"/>
            </w:pPr>
            <w:r w:rsidRPr="003A5EA7">
              <w:t>Nom</w:t>
            </w:r>
            <w:r>
              <w:t xml:space="preserve"> de la technologie</w:t>
            </w:r>
          </w:p>
        </w:tc>
        <w:tc>
          <w:tcPr>
            <w:tcW w:w="809" w:type="pct"/>
          </w:tcPr>
          <w:p w14:paraId="00BF3AE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10" w:type="pct"/>
          </w:tcPr>
          <w:p w14:paraId="4344688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09" w:type="pct"/>
          </w:tcPr>
          <w:p w14:paraId="326A88A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953" w:type="pct"/>
          </w:tcPr>
          <w:p w14:paraId="3C09B89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10" w:type="pct"/>
          </w:tcPr>
          <w:p w14:paraId="5BFBB36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F3CD35D" w14:textId="77777777" w:rsidTr="00B0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14:paraId="641BE57A" w14:textId="0CF8EC2A" w:rsidR="001A3BAF" w:rsidRPr="003A5EA7" w:rsidRDefault="33D52906" w:rsidP="00587E38">
            <w:pPr>
              <w:spacing w:line="259" w:lineRule="auto"/>
            </w:pPr>
            <w:r>
              <w:t>SQLite</w:t>
            </w:r>
          </w:p>
        </w:tc>
        <w:tc>
          <w:tcPr>
            <w:tcW w:w="809" w:type="pct"/>
          </w:tcPr>
          <w:p w14:paraId="1D3F5EDA" w14:textId="2153554E" w:rsidR="001A3BAF" w:rsidRPr="003A5EA7" w:rsidRDefault="6F139649" w:rsidP="00587E38">
            <w:pPr>
              <w:spacing w:line="259" w:lineRule="auto"/>
              <w:cnfStyle w:val="000000100000" w:firstRow="0" w:lastRow="0" w:firstColumn="0" w:lastColumn="0" w:oddVBand="0" w:evenVBand="0" w:oddHBand="1" w:evenHBand="0" w:firstRowFirstColumn="0" w:firstRowLastColumn="0" w:lastRowFirstColumn="0" w:lastRowLastColumn="0"/>
            </w:pPr>
            <w:r>
              <w:t>SQLite est</w:t>
            </w:r>
            <w:r w:rsidR="0701448E">
              <w:t xml:space="preserve"> un système de gestion de base de données</w:t>
            </w:r>
            <w:r w:rsidR="4CF4AC77">
              <w:t xml:space="preserve"> pouvant être directement intégré dans </w:t>
            </w:r>
            <w:r w:rsidR="13B529C4">
              <w:t>le code</w:t>
            </w:r>
          </w:p>
        </w:tc>
        <w:tc>
          <w:tcPr>
            <w:tcW w:w="810" w:type="pct"/>
          </w:tcPr>
          <w:p w14:paraId="023A38D0" w14:textId="6CB0C0F7" w:rsidR="001A3BAF" w:rsidRPr="003A5EA7" w:rsidRDefault="13B529C4" w:rsidP="00587E38">
            <w:pPr>
              <w:spacing w:line="259" w:lineRule="auto"/>
              <w:cnfStyle w:val="000000100000" w:firstRow="0" w:lastRow="0" w:firstColumn="0" w:lastColumn="0" w:oddVBand="0" w:evenVBand="0" w:oddHBand="1" w:evenHBand="0" w:firstRowFirstColumn="0" w:firstRowLastColumn="0" w:lastRowFirstColumn="0" w:lastRowLastColumn="0"/>
            </w:pPr>
            <w:r>
              <w:t>-Pas besoin de configurer un serveur</w:t>
            </w:r>
          </w:p>
          <w:p w14:paraId="0E67EB69" w14:textId="1E3B4A2F" w:rsidR="001A3BAF" w:rsidRPr="003A5EA7" w:rsidRDefault="13B529C4" w:rsidP="67DBF9EF">
            <w:pPr>
              <w:spacing w:line="259" w:lineRule="auto"/>
              <w:cnfStyle w:val="000000100000" w:firstRow="0" w:lastRow="0" w:firstColumn="0" w:lastColumn="0" w:oddVBand="0" w:evenVBand="0" w:oddHBand="1" w:evenHBand="0" w:firstRowFirstColumn="0" w:firstRowLastColumn="0" w:lastRowFirstColumn="0" w:lastRowLastColumn="0"/>
            </w:pPr>
            <w:r>
              <w:t>-</w:t>
            </w:r>
            <w:r w:rsidR="5F850045">
              <w:t>Accès rapide aux données</w:t>
            </w:r>
          </w:p>
          <w:p w14:paraId="23268965" w14:textId="25FEEED2" w:rsidR="001A3BAF" w:rsidRPr="003A5EA7" w:rsidRDefault="35D9E419" w:rsidP="67DBF9EF">
            <w:pPr>
              <w:spacing w:line="259" w:lineRule="auto"/>
              <w:cnfStyle w:val="000000100000" w:firstRow="0" w:lastRow="0" w:firstColumn="0" w:lastColumn="0" w:oddVBand="0" w:evenVBand="0" w:oddHBand="1" w:evenHBand="0" w:firstRowFirstColumn="0" w:firstRowLastColumn="0" w:lastRowFirstColumn="0" w:lastRowLastColumn="0"/>
            </w:pPr>
            <w:r>
              <w:t>-Compatible sur de multiples plateformes</w:t>
            </w:r>
          </w:p>
        </w:tc>
        <w:tc>
          <w:tcPr>
            <w:tcW w:w="809" w:type="pct"/>
          </w:tcPr>
          <w:p w14:paraId="78585189" w14:textId="5DECF865" w:rsidR="001A3BAF" w:rsidRPr="003A5EA7" w:rsidRDefault="7CDA6230" w:rsidP="00587E38">
            <w:pPr>
              <w:spacing w:line="259" w:lineRule="auto"/>
              <w:cnfStyle w:val="000000100000" w:firstRow="0" w:lastRow="0" w:firstColumn="0" w:lastColumn="0" w:oddVBand="0" w:evenVBand="0" w:oddHBand="1" w:evenHBand="0" w:firstRowFirstColumn="0" w:firstRowLastColumn="0" w:lastRowFirstColumn="0" w:lastRowLastColumn="0"/>
            </w:pPr>
            <w:r>
              <w:t>-Moins efficace lors de la gestion de beaucoup de données</w:t>
            </w:r>
          </w:p>
          <w:p w14:paraId="707D3A8D" w14:textId="1C198C14" w:rsidR="001A3BAF" w:rsidRPr="003A5EA7" w:rsidRDefault="7CDA6230" w:rsidP="67DBF9EF">
            <w:pPr>
              <w:spacing w:line="259" w:lineRule="auto"/>
              <w:cnfStyle w:val="000000100000" w:firstRow="0" w:lastRow="0" w:firstColumn="0" w:lastColumn="0" w:oddVBand="0" w:evenVBand="0" w:oddHBand="1" w:evenHBand="0" w:firstRowFirstColumn="0" w:firstRowLastColumn="0" w:lastRowFirstColumn="0" w:lastRowLastColumn="0"/>
            </w:pPr>
            <w:r>
              <w:t>-Manque de fonctionnalités avancées</w:t>
            </w:r>
          </w:p>
          <w:p w14:paraId="1871A403" w14:textId="5A5623AD" w:rsidR="001A3BAF" w:rsidRPr="003A5EA7" w:rsidRDefault="7CDA6230" w:rsidP="67DBF9EF">
            <w:pPr>
              <w:spacing w:line="259" w:lineRule="auto"/>
              <w:cnfStyle w:val="000000100000" w:firstRow="0" w:lastRow="0" w:firstColumn="0" w:lastColumn="0" w:oddVBand="0" w:evenVBand="0" w:oddHBand="1" w:evenHBand="0" w:firstRowFirstColumn="0" w:firstRowLastColumn="0" w:lastRowFirstColumn="0" w:lastRowLastColumn="0"/>
            </w:pPr>
            <w:r>
              <w:t>-</w:t>
            </w:r>
            <w:r w:rsidR="6EFB8F14">
              <w:t>Ne prend pas en charge la réplication en temps réel</w:t>
            </w:r>
          </w:p>
        </w:tc>
        <w:tc>
          <w:tcPr>
            <w:tcW w:w="953" w:type="pct"/>
          </w:tcPr>
          <w:p w14:paraId="328266EC" w14:textId="5846CC60" w:rsidR="001A3BAF" w:rsidRPr="003A5EA7" w:rsidRDefault="00000000"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14">
              <w:r w:rsidR="7DE74D17" w:rsidRPr="67DBF9EF">
                <w:rPr>
                  <w:rStyle w:val="Lienhypertexte"/>
                </w:rPr>
                <w:t>https://www.sqlite.org/index.html</w:t>
              </w:r>
            </w:hyperlink>
          </w:p>
          <w:p w14:paraId="5AADC308" w14:textId="5AF91177" w:rsidR="001A3BAF" w:rsidRPr="003A5EA7" w:rsidRDefault="001A3BAF" w:rsidP="67DBF9EF">
            <w:pPr>
              <w:spacing w:line="259" w:lineRule="auto"/>
              <w:cnfStyle w:val="000000100000" w:firstRow="0" w:lastRow="0" w:firstColumn="0" w:lastColumn="0" w:oddVBand="0" w:evenVBand="0" w:oddHBand="1" w:evenHBand="0" w:firstRowFirstColumn="0" w:firstRowLastColumn="0" w:lastRowFirstColumn="0" w:lastRowLastColumn="0"/>
            </w:pPr>
          </w:p>
        </w:tc>
        <w:tc>
          <w:tcPr>
            <w:tcW w:w="810" w:type="pct"/>
          </w:tcPr>
          <w:p w14:paraId="571FEFBC" w14:textId="34F643E6" w:rsidR="001A3BAF" w:rsidRPr="003A5EA7" w:rsidRDefault="6E1832E6" w:rsidP="00587E38">
            <w:pPr>
              <w:spacing w:line="259" w:lineRule="auto"/>
              <w:cnfStyle w:val="000000100000" w:firstRow="0" w:lastRow="0" w:firstColumn="0" w:lastColumn="0" w:oddVBand="0" w:evenVBand="0" w:oddHBand="1" w:evenHBand="0" w:firstRowFirstColumn="0" w:firstRowLastColumn="0" w:lastRowFirstColumn="0" w:lastRowLastColumn="0"/>
            </w:pPr>
            <w:r>
              <w:t xml:space="preserve">Nous avons prévu </w:t>
            </w:r>
            <w:r w:rsidR="611C3E3F">
              <w:t>de stocker peu de données pour le moment, nous avons</w:t>
            </w:r>
            <w:r w:rsidR="04F5FA4C">
              <w:t xml:space="preserve"> donc</w:t>
            </w:r>
            <w:r w:rsidR="611C3E3F">
              <w:t xml:space="preserve"> prévu d’utiliser SQLite puisqu</w:t>
            </w:r>
            <w:r w:rsidR="195A8D0D">
              <w:t>’il est spécialisé pour ce genre de situation.</w:t>
            </w:r>
          </w:p>
        </w:tc>
      </w:tr>
      <w:tr w:rsidR="00B037C9" w:rsidRPr="003A5EA7" w14:paraId="75978D82" w14:textId="77777777" w:rsidTr="00B037C9">
        <w:tc>
          <w:tcPr>
            <w:cnfStyle w:val="001000000000" w:firstRow="0" w:lastRow="0" w:firstColumn="1" w:lastColumn="0" w:oddVBand="0" w:evenVBand="0" w:oddHBand="0" w:evenHBand="0" w:firstRowFirstColumn="0" w:firstRowLastColumn="0" w:lastRowFirstColumn="0" w:lastRowLastColumn="0"/>
            <w:tcW w:w="809" w:type="pct"/>
          </w:tcPr>
          <w:p w14:paraId="24F7DE7F" w14:textId="77777777" w:rsidR="00B037C9" w:rsidRPr="003A5EA7" w:rsidRDefault="00B037C9" w:rsidP="004E2737">
            <w:pPr>
              <w:spacing w:line="259" w:lineRule="auto"/>
            </w:pPr>
            <w:r>
              <w:t>MongoDB</w:t>
            </w:r>
          </w:p>
        </w:tc>
        <w:tc>
          <w:tcPr>
            <w:tcW w:w="809" w:type="pct"/>
          </w:tcPr>
          <w:p w14:paraId="541F868D"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r w:rsidRPr="003E5E34">
              <w:t xml:space="preserve">MongoDB est une base de données NoSQL (Not </w:t>
            </w:r>
            <w:proofErr w:type="spellStart"/>
            <w:r w:rsidRPr="003E5E34">
              <w:t>Only</w:t>
            </w:r>
            <w:proofErr w:type="spellEnd"/>
            <w:r w:rsidRPr="003E5E34">
              <w:t xml:space="preserve"> SQL) populaire, open source et orientée document. Elle est conçue pour stocker, gérer et interroger des données de manière flexible et évolutive.</w:t>
            </w:r>
          </w:p>
        </w:tc>
        <w:tc>
          <w:tcPr>
            <w:tcW w:w="810" w:type="pct"/>
          </w:tcPr>
          <w:p w14:paraId="5879B5F3"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w:t>
            </w:r>
            <w:r w:rsidRPr="00E52333">
              <w:rPr>
                <w:color w:val="000000"/>
                <w:sz w:val="27"/>
                <w:szCs w:val="27"/>
              </w:rPr>
              <w:t>Indexation efficace, ce qui permet d'accélérer les opérations de recherche et de requête.</w:t>
            </w:r>
          </w:p>
          <w:p w14:paraId="5046063D"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w:t>
            </w:r>
            <w:r w:rsidRPr="00E52333">
              <w:rPr>
                <w:color w:val="000000"/>
                <w:sz w:val="27"/>
                <w:szCs w:val="27"/>
              </w:rPr>
              <w:t xml:space="preserve">Bénéficie d'une grande communauté d'utilisateurs, ce qui signifie qu'il est relativement facile </w:t>
            </w:r>
            <w:r w:rsidRPr="00E52333">
              <w:rPr>
                <w:color w:val="000000"/>
                <w:sz w:val="27"/>
                <w:szCs w:val="27"/>
              </w:rPr>
              <w:lastRenderedPageBreak/>
              <w:t>de trouver des ressources.</w:t>
            </w:r>
          </w:p>
          <w:p w14:paraId="296A3FA2"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r>
              <w:rPr>
                <w:color w:val="000000"/>
                <w:sz w:val="27"/>
                <w:szCs w:val="27"/>
              </w:rPr>
              <w:t>·</w:t>
            </w:r>
            <w:r w:rsidRPr="00E52333">
              <w:rPr>
                <w:color w:val="000000"/>
                <w:sz w:val="27"/>
                <w:szCs w:val="27"/>
              </w:rPr>
              <w:t>Prend en charge des requêtes riches à l'aide de son langage de requête, ce qui permet de rechercher, filtrer et analyser les données de manière puissante.</w:t>
            </w:r>
          </w:p>
        </w:tc>
        <w:tc>
          <w:tcPr>
            <w:tcW w:w="809" w:type="pct"/>
          </w:tcPr>
          <w:p w14:paraId="6C17EBC9"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lastRenderedPageBreak/>
              <w:t>·</w:t>
            </w:r>
            <w:r w:rsidRPr="003E5E34">
              <w:rPr>
                <w:color w:val="000000"/>
                <w:sz w:val="27"/>
                <w:szCs w:val="27"/>
              </w:rPr>
              <w:t>Configurer MongoDB pour des performances optimales peut être complexe.</w:t>
            </w:r>
          </w:p>
          <w:p w14:paraId="6CBD783A"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rPr>
                <w:color w:val="000000"/>
                <w:sz w:val="27"/>
                <w:szCs w:val="27"/>
              </w:rPr>
            </w:pPr>
            <w:r>
              <w:rPr>
                <w:color w:val="000000"/>
                <w:sz w:val="27"/>
                <w:szCs w:val="27"/>
              </w:rPr>
              <w:t>·</w:t>
            </w:r>
            <w:r w:rsidRPr="003E5E34">
              <w:rPr>
                <w:color w:val="000000"/>
                <w:sz w:val="27"/>
                <w:szCs w:val="27"/>
              </w:rPr>
              <w:t>Peut consommer beaucoup de mémoire, ce qui peut être coûteux.</w:t>
            </w:r>
          </w:p>
          <w:p w14:paraId="3BBA2CCD"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r>
              <w:rPr>
                <w:color w:val="000000"/>
                <w:sz w:val="27"/>
                <w:szCs w:val="27"/>
              </w:rPr>
              <w:t>·</w:t>
            </w:r>
            <w:r w:rsidRPr="003E5E34">
              <w:rPr>
                <w:color w:val="000000"/>
                <w:sz w:val="27"/>
                <w:szCs w:val="27"/>
              </w:rPr>
              <w:t xml:space="preserve">La taille de la base de données peut </w:t>
            </w:r>
            <w:r w:rsidRPr="003E5E34">
              <w:rPr>
                <w:color w:val="000000"/>
                <w:sz w:val="27"/>
                <w:szCs w:val="27"/>
              </w:rPr>
              <w:lastRenderedPageBreak/>
              <w:t>augmenter rapidement, car MongoDB stocke souvent des copies complètes de documents dans plusieurs collections</w:t>
            </w:r>
          </w:p>
        </w:tc>
        <w:tc>
          <w:tcPr>
            <w:tcW w:w="953" w:type="pct"/>
          </w:tcPr>
          <w:p w14:paraId="70558551"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hyperlink r:id="rId15" w:history="1">
              <w:r w:rsidRPr="000E4905">
                <w:rPr>
                  <w:rStyle w:val="Lienhypertexte"/>
                </w:rPr>
                <w:t>https://www.mongodb.com/fr-fr/cloud/atlas/lp/try4</w:t>
              </w:r>
            </w:hyperlink>
          </w:p>
          <w:p w14:paraId="1BE87442" w14:textId="77777777" w:rsidR="00B037C9"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hyperlink r:id="rId16" w:history="1">
              <w:r w:rsidRPr="000E4905">
                <w:rPr>
                  <w:rStyle w:val="Lienhypertexte"/>
                </w:rPr>
                <w:t>https://www.w3schools.in/mongodb/tutorials/</w:t>
              </w:r>
            </w:hyperlink>
          </w:p>
          <w:p w14:paraId="3FC0B6F5"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p>
        </w:tc>
        <w:tc>
          <w:tcPr>
            <w:tcW w:w="810" w:type="pct"/>
          </w:tcPr>
          <w:p w14:paraId="5F37AA92" w14:textId="77777777" w:rsidR="00B037C9" w:rsidRPr="003A5EA7" w:rsidRDefault="00B037C9" w:rsidP="004E2737">
            <w:pPr>
              <w:spacing w:line="259" w:lineRule="auto"/>
              <w:cnfStyle w:val="000000000000" w:firstRow="0" w:lastRow="0" w:firstColumn="0" w:lastColumn="0" w:oddVBand="0" w:evenVBand="0" w:oddHBand="0" w:evenHBand="0" w:firstRowFirstColumn="0" w:firstRowLastColumn="0" w:lastRowFirstColumn="0" w:lastRowLastColumn="0"/>
            </w:pPr>
            <w:r>
              <w:t xml:space="preserve">C’est une option intéressante puisque cette base de données est non seulement </w:t>
            </w:r>
            <w:r w:rsidRPr="003E5E34">
              <w:t>open source</w:t>
            </w:r>
            <w:r>
              <w:t>, mais aussi</w:t>
            </w:r>
            <w:r w:rsidRPr="003E5E34">
              <w:t xml:space="preserve"> orientée document</w:t>
            </w:r>
            <w:r>
              <w:t>.</w:t>
            </w:r>
          </w:p>
        </w:tc>
      </w:tr>
    </w:tbl>
    <w:p w14:paraId="5B858F58" w14:textId="77777777" w:rsidR="001B1394" w:rsidRPr="001B1394" w:rsidRDefault="001B1394" w:rsidP="001B1394"/>
    <w:p w14:paraId="2DD906D9" w14:textId="77777777" w:rsidR="001D7882" w:rsidRDefault="001D7882" w:rsidP="001B1394">
      <w:pPr>
        <w:pStyle w:val="Titre2"/>
      </w:pPr>
      <w:bookmarkStart w:id="4" w:name="_Toc144118372"/>
      <w:r>
        <w:t>Langages</w:t>
      </w:r>
      <w:r w:rsidR="001A3BAF">
        <w:t xml:space="preserve">, </w:t>
      </w:r>
      <w:r>
        <w:t>librairies</w:t>
      </w:r>
      <w:r w:rsidR="001A3BAF">
        <w:t xml:space="preserve"> et </w:t>
      </w:r>
      <w:proofErr w:type="spellStart"/>
      <w:r w:rsidR="001A3BAF" w:rsidRPr="001A3BAF">
        <w:rPr>
          <w:i/>
          <w:iCs/>
        </w:rPr>
        <w:t>frameworks</w:t>
      </w:r>
      <w:bookmarkEnd w:id="4"/>
      <w:proofErr w:type="spellEnd"/>
    </w:p>
    <w:p w14:paraId="79E8918A" w14:textId="77777777" w:rsidR="001D7882" w:rsidRPr="00BB2AB2" w:rsidRDefault="001D7882" w:rsidP="001D7882">
      <w:pPr>
        <w:rPr>
          <w:i/>
          <w:iCs/>
        </w:rPr>
      </w:pPr>
      <w:r>
        <w:t xml:space="preserve">Quels langages de programmation et quelles librairies </w:t>
      </w:r>
      <w:r w:rsidR="001A3BAF">
        <w:t xml:space="preserve">ou </w:t>
      </w:r>
      <w:proofErr w:type="spellStart"/>
      <w:r w:rsidR="001A3BAF" w:rsidRPr="001A3BAF">
        <w:rPr>
          <w:i/>
          <w:iCs/>
        </w:rPr>
        <w:t>frameworks</w:t>
      </w:r>
      <w:proofErr w:type="spellEnd"/>
      <w:r w:rsidR="001A3BAF">
        <w:t xml:space="preserve"> </w:t>
      </w:r>
      <w:r w:rsidR="003F51B3">
        <w:t xml:space="preserve">de ces langages </w:t>
      </w:r>
      <w:r>
        <w:t>pourraient répondre au besoin?</w:t>
      </w:r>
      <w:r w:rsidR="00BB2AB2">
        <w:br/>
      </w:r>
      <w:r w:rsidR="00BB2AB2">
        <w:rPr>
          <w:i/>
          <w:iCs/>
        </w:rPr>
        <w:t>Conseil</w:t>
      </w:r>
      <w:r w:rsidR="00BB2AB2" w:rsidRPr="00BB2AB2">
        <w:rPr>
          <w:i/>
          <w:iCs/>
        </w:rPr>
        <w:t> : Le choix des librairies</w:t>
      </w:r>
      <w:r w:rsidR="00E04B5A">
        <w:rPr>
          <w:i/>
          <w:iCs/>
        </w:rPr>
        <w:t xml:space="preserve"> ou </w:t>
      </w:r>
      <w:proofErr w:type="spellStart"/>
      <w:r w:rsidR="00BB2AB2" w:rsidRPr="00BB2AB2">
        <w:rPr>
          <w:i/>
          <w:iCs/>
        </w:rPr>
        <w:t>frameworks</w:t>
      </w:r>
      <w:proofErr w:type="spellEnd"/>
      <w:r w:rsidR="00BB2AB2" w:rsidRPr="00BB2AB2">
        <w:rPr>
          <w:i/>
          <w:iCs/>
        </w:rPr>
        <w:t xml:space="preserve"> est souvent plus important que le choix du langage lui-même, donc </w:t>
      </w:r>
      <w:r w:rsidR="00BB2AB2">
        <w:rPr>
          <w:i/>
          <w:iCs/>
        </w:rPr>
        <w:t>mieux vaut commencer</w:t>
      </w:r>
      <w:r w:rsidR="00BB2AB2" w:rsidRPr="00BB2AB2">
        <w:rPr>
          <w:i/>
          <w:iCs/>
        </w:rPr>
        <w:t xml:space="preserve"> par là.</w:t>
      </w:r>
    </w:p>
    <w:tbl>
      <w:tblPr>
        <w:tblStyle w:val="TableauGrille4-Accentuation5"/>
        <w:tblW w:w="5000" w:type="pct"/>
        <w:tblLook w:val="04A0" w:firstRow="1" w:lastRow="0" w:firstColumn="1" w:lastColumn="0" w:noHBand="0" w:noVBand="1"/>
      </w:tblPr>
      <w:tblGrid>
        <w:gridCol w:w="2582"/>
        <w:gridCol w:w="2583"/>
        <w:gridCol w:w="2587"/>
        <w:gridCol w:w="2583"/>
        <w:gridCol w:w="4348"/>
        <w:gridCol w:w="2587"/>
      </w:tblGrid>
      <w:tr w:rsidR="001A3BAF" w:rsidRPr="003A5EA7" w14:paraId="56CDF66C" w14:textId="77777777" w:rsidTr="00B03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Pr>
          <w:p w14:paraId="6A244BBF" w14:textId="77777777" w:rsidR="001A3BAF" w:rsidRPr="003A5EA7" w:rsidRDefault="001A3BAF" w:rsidP="00587E38">
            <w:pPr>
              <w:spacing w:line="259" w:lineRule="auto"/>
            </w:pPr>
            <w:r w:rsidRPr="003A5EA7">
              <w:t>Nom</w:t>
            </w:r>
            <w:r>
              <w:t xml:space="preserve"> de la technologie</w:t>
            </w:r>
          </w:p>
        </w:tc>
        <w:tc>
          <w:tcPr>
            <w:tcW w:w="767" w:type="pct"/>
          </w:tcPr>
          <w:p w14:paraId="0D7ADEE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768" w:type="pct"/>
          </w:tcPr>
          <w:p w14:paraId="3DC5980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767" w:type="pct"/>
          </w:tcPr>
          <w:p w14:paraId="606573F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1163" w:type="pct"/>
          </w:tcPr>
          <w:p w14:paraId="2F1FCD5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768" w:type="pct"/>
          </w:tcPr>
          <w:p w14:paraId="7216267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2D9C873F" w14:textId="77777777" w:rsidTr="00B0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Pr>
          <w:p w14:paraId="367375C3" w14:textId="210500D5" w:rsidR="001A3BAF" w:rsidRPr="003A5EA7" w:rsidRDefault="0A43FCF5" w:rsidP="00587E38">
            <w:pPr>
              <w:spacing w:line="259" w:lineRule="auto"/>
            </w:pPr>
            <w:proofErr w:type="spellStart"/>
            <w:r>
              <w:t>SQLAlchemy</w:t>
            </w:r>
            <w:proofErr w:type="spellEnd"/>
          </w:p>
        </w:tc>
        <w:tc>
          <w:tcPr>
            <w:tcW w:w="767" w:type="pct"/>
          </w:tcPr>
          <w:p w14:paraId="06797C3B" w14:textId="3A3DCC5C" w:rsidR="001A3BAF" w:rsidRPr="003A5EA7" w:rsidRDefault="7736DB2E" w:rsidP="00587E38">
            <w:pPr>
              <w:spacing w:line="259" w:lineRule="auto"/>
              <w:cnfStyle w:val="000000100000" w:firstRow="0" w:lastRow="0" w:firstColumn="0" w:lastColumn="0" w:oddVBand="0" w:evenVBand="0" w:oddHBand="1" w:evenHBand="0" w:firstRowFirstColumn="0" w:firstRowLastColumn="0" w:lastRowFirstColumn="0" w:lastRowLastColumn="0"/>
            </w:pPr>
            <w:proofErr w:type="spellStart"/>
            <w:r>
              <w:t>SQLAlchemy</w:t>
            </w:r>
            <w:proofErr w:type="spellEnd"/>
            <w:r>
              <w:t xml:space="preserve"> est</w:t>
            </w:r>
            <w:r w:rsidR="19C532DA">
              <w:t xml:space="preserve"> une librairie pyt</w:t>
            </w:r>
            <w:r w:rsidR="70FC0D57">
              <w:t>hon</w:t>
            </w:r>
            <w:r w:rsidR="19AF1D34">
              <w:t xml:space="preserve"> qui offre des outils pour interagir avec les bases de données</w:t>
            </w:r>
          </w:p>
        </w:tc>
        <w:tc>
          <w:tcPr>
            <w:tcW w:w="768" w:type="pct"/>
          </w:tcPr>
          <w:p w14:paraId="52D6B39A" w14:textId="407328DD" w:rsidR="001A3BAF" w:rsidRPr="003A5EA7" w:rsidRDefault="56D68CE4" w:rsidP="00587E38">
            <w:pPr>
              <w:spacing w:line="259" w:lineRule="auto"/>
              <w:cnfStyle w:val="000000100000" w:firstRow="0" w:lastRow="0" w:firstColumn="0" w:lastColumn="0" w:oddVBand="0" w:evenVBand="0" w:oddHBand="1" w:evenHBand="0" w:firstRowFirstColumn="0" w:firstRowLastColumn="0" w:lastRowFirstColumn="0" w:lastRowLastColumn="0"/>
            </w:pPr>
            <w:r>
              <w:t>-Facilement intégrable avec d’autres bibliothèques python</w:t>
            </w:r>
          </w:p>
          <w:p w14:paraId="6D823C38" w14:textId="0F3D33AB" w:rsidR="001A3BAF" w:rsidRPr="003A5EA7" w:rsidRDefault="38F8A0A9" w:rsidP="67DBF9EF">
            <w:pPr>
              <w:spacing w:line="259" w:lineRule="auto"/>
              <w:cnfStyle w:val="000000100000" w:firstRow="0" w:lastRow="0" w:firstColumn="0" w:lastColumn="0" w:oddVBand="0" w:evenVBand="0" w:oddHBand="1" w:evenHBand="0" w:firstRowFirstColumn="0" w:firstRowLastColumn="0" w:lastRowFirstColumn="0" w:lastRowLastColumn="0"/>
            </w:pPr>
            <w:r>
              <w:t>-Facilite la création de modèles de données grâce à l’ORM</w:t>
            </w:r>
          </w:p>
          <w:p w14:paraId="7D9F945C" w14:textId="7B88B21E" w:rsidR="001A3BAF" w:rsidRPr="003A5EA7" w:rsidRDefault="38F8A0A9" w:rsidP="67DBF9EF">
            <w:pPr>
              <w:spacing w:line="259" w:lineRule="auto"/>
              <w:cnfStyle w:val="000000100000" w:firstRow="0" w:lastRow="0" w:firstColumn="0" w:lastColumn="0" w:oddVBand="0" w:evenVBand="0" w:oddHBand="1" w:evenHBand="0" w:firstRowFirstColumn="0" w:firstRowLastColumn="0" w:lastRowFirstColumn="0" w:lastRowLastColumn="0"/>
            </w:pPr>
            <w:r>
              <w:t>-Prend en compter plusieurs base</w:t>
            </w:r>
            <w:r w:rsidR="1380202E">
              <w:t>s</w:t>
            </w:r>
            <w:r>
              <w:t xml:space="preserve"> de données</w:t>
            </w:r>
            <w:r w:rsidR="78399EFB">
              <w:t xml:space="preserve"> différentes</w:t>
            </w:r>
          </w:p>
        </w:tc>
        <w:tc>
          <w:tcPr>
            <w:tcW w:w="767" w:type="pct"/>
          </w:tcPr>
          <w:p w14:paraId="2AF97BCD" w14:textId="7C2239BB" w:rsidR="001A3BAF" w:rsidRPr="003A5EA7" w:rsidRDefault="4D5D336A" w:rsidP="00587E38">
            <w:pPr>
              <w:spacing w:line="259" w:lineRule="auto"/>
              <w:cnfStyle w:val="000000100000" w:firstRow="0" w:lastRow="0" w:firstColumn="0" w:lastColumn="0" w:oddVBand="0" w:evenVBand="0" w:oddHBand="1" w:evenHBand="0" w:firstRowFirstColumn="0" w:firstRowLastColumn="0" w:lastRowFirstColumn="0" w:lastRowLastColumn="0"/>
            </w:pPr>
            <w:r>
              <w:t>-Diffi</w:t>
            </w:r>
            <w:r w:rsidR="79018FCC">
              <w:t>cile à apprendre</w:t>
            </w:r>
            <w:r>
              <w:t xml:space="preserve"> </w:t>
            </w:r>
          </w:p>
          <w:p w14:paraId="7CFD8631" w14:textId="21A9E546" w:rsidR="001A3BAF" w:rsidRPr="003A5EA7" w:rsidRDefault="649CFD0B" w:rsidP="67DBF9EF">
            <w:pPr>
              <w:spacing w:line="259" w:lineRule="auto"/>
              <w:cnfStyle w:val="000000100000" w:firstRow="0" w:lastRow="0" w:firstColumn="0" w:lastColumn="0" w:oddVBand="0" w:evenVBand="0" w:oddHBand="1" w:evenHBand="0" w:firstRowFirstColumn="0" w:firstRowLastColumn="0" w:lastRowFirstColumn="0" w:lastRowLastColumn="0"/>
            </w:pPr>
            <w:r>
              <w:t>-</w:t>
            </w:r>
            <w:r w:rsidR="6469F778">
              <w:t xml:space="preserve">Peut mener à des problèmes de </w:t>
            </w:r>
            <w:proofErr w:type="spellStart"/>
            <w:r w:rsidR="6469F778">
              <w:t>perfomances</w:t>
            </w:r>
            <w:proofErr w:type="spellEnd"/>
          </w:p>
          <w:p w14:paraId="6E0B7EB6" w14:textId="2A6E744E" w:rsidR="001A3BAF" w:rsidRPr="003A5EA7" w:rsidRDefault="6AC956AB" w:rsidP="67DBF9EF">
            <w:pPr>
              <w:spacing w:line="259" w:lineRule="auto"/>
              <w:cnfStyle w:val="000000100000" w:firstRow="0" w:lastRow="0" w:firstColumn="0" w:lastColumn="0" w:oddVBand="0" w:evenVBand="0" w:oddHBand="1" w:evenHBand="0" w:firstRowFirstColumn="0" w:firstRowLastColumn="0" w:lastRowFirstColumn="0" w:lastRowLastColumn="0"/>
            </w:pPr>
            <w:r>
              <w:t>-</w:t>
            </w:r>
            <w:r w:rsidR="47366889">
              <w:t>C</w:t>
            </w:r>
            <w:r w:rsidR="2CEF7186">
              <w:t>omplexité pour écrire certaines requêtes SQL</w:t>
            </w:r>
          </w:p>
        </w:tc>
        <w:tc>
          <w:tcPr>
            <w:tcW w:w="1163" w:type="pct"/>
          </w:tcPr>
          <w:p w14:paraId="3761614C" w14:textId="4B17661B" w:rsidR="001A3BAF" w:rsidRPr="003A5EA7" w:rsidRDefault="00000000" w:rsidP="00587E38">
            <w:pPr>
              <w:spacing w:line="259" w:lineRule="auto"/>
              <w:cnfStyle w:val="000000100000" w:firstRow="0" w:lastRow="0" w:firstColumn="0" w:lastColumn="0" w:oddVBand="0" w:evenVBand="0" w:oddHBand="1" w:evenHBand="0" w:firstRowFirstColumn="0" w:firstRowLastColumn="0" w:lastRowFirstColumn="0" w:lastRowLastColumn="0"/>
            </w:pPr>
            <w:hyperlink r:id="rId17">
              <w:r w:rsidR="649CFD0B" w:rsidRPr="67DBF9EF">
                <w:rPr>
                  <w:rStyle w:val="Lienhypertexte"/>
                </w:rPr>
                <w:t>https://www.sqlalchemy.org/</w:t>
              </w:r>
            </w:hyperlink>
          </w:p>
          <w:p w14:paraId="4A08FE88" w14:textId="71102B14" w:rsidR="001A3BAF" w:rsidRPr="003A5EA7" w:rsidRDefault="001A3BAF" w:rsidP="67DBF9EF">
            <w:pPr>
              <w:spacing w:line="259" w:lineRule="auto"/>
              <w:cnfStyle w:val="000000100000" w:firstRow="0" w:lastRow="0" w:firstColumn="0" w:lastColumn="0" w:oddVBand="0" w:evenVBand="0" w:oddHBand="1" w:evenHBand="0" w:firstRowFirstColumn="0" w:firstRowLastColumn="0" w:lastRowFirstColumn="0" w:lastRowLastColumn="0"/>
            </w:pPr>
          </w:p>
        </w:tc>
        <w:tc>
          <w:tcPr>
            <w:tcW w:w="768" w:type="pct"/>
          </w:tcPr>
          <w:p w14:paraId="56198F55" w14:textId="1B8DBBFD" w:rsidR="001A3BAF" w:rsidRPr="003A5EA7" w:rsidRDefault="378E087D" w:rsidP="00587E38">
            <w:pPr>
              <w:spacing w:line="259" w:lineRule="auto"/>
              <w:cnfStyle w:val="000000100000" w:firstRow="0" w:lastRow="0" w:firstColumn="0" w:lastColumn="0" w:oddVBand="0" w:evenVBand="0" w:oddHBand="1" w:evenHBand="0" w:firstRowFirstColumn="0" w:firstRowLastColumn="0" w:lastRowFirstColumn="0" w:lastRowLastColumn="0"/>
            </w:pPr>
            <w:r>
              <w:t xml:space="preserve">Ce sera certainement la technologie </w:t>
            </w:r>
            <w:r w:rsidR="08E27EB9">
              <w:t>la plus importante</w:t>
            </w:r>
            <w:r>
              <w:t xml:space="preserve"> de notre</w:t>
            </w:r>
            <w:r w:rsidR="35D906C6">
              <w:t xml:space="preserve"> projet</w:t>
            </w:r>
            <w:r>
              <w:t xml:space="preserve"> puisqu’elle répond à tous nos critères et </w:t>
            </w:r>
            <w:r w:rsidR="1EFB6C70">
              <w:t>qu</w:t>
            </w:r>
            <w:r w:rsidR="27B9E780">
              <w:t>’elle</w:t>
            </w:r>
            <w:r w:rsidR="6C27E3F1">
              <w:t xml:space="preserve"> est la base </w:t>
            </w:r>
            <w:r w:rsidR="3E64B3FE">
              <w:t>de celui</w:t>
            </w:r>
            <w:r w:rsidR="6834F151">
              <w:t>-ci.</w:t>
            </w:r>
          </w:p>
        </w:tc>
      </w:tr>
      <w:tr w:rsidR="67DBF9EF" w14:paraId="7049F13B" w14:textId="77777777" w:rsidTr="00B037C9">
        <w:trPr>
          <w:trHeight w:val="300"/>
        </w:trPr>
        <w:tc>
          <w:tcPr>
            <w:cnfStyle w:val="001000000000" w:firstRow="0" w:lastRow="0" w:firstColumn="1" w:lastColumn="0" w:oddVBand="0" w:evenVBand="0" w:oddHBand="0" w:evenHBand="0" w:firstRowFirstColumn="0" w:firstRowLastColumn="0" w:lastRowFirstColumn="0" w:lastRowLastColumn="0"/>
            <w:tcW w:w="767" w:type="pct"/>
          </w:tcPr>
          <w:p w14:paraId="2B15234C" w14:textId="67C74C7E" w:rsidR="0A43FCF5" w:rsidRDefault="0A43FCF5" w:rsidP="67DBF9EF">
            <w:pPr>
              <w:spacing w:line="259" w:lineRule="auto"/>
            </w:pPr>
            <w:r>
              <w:lastRenderedPageBreak/>
              <w:t>Flas</w:t>
            </w:r>
            <w:r w:rsidR="3392E646">
              <w:t>k</w:t>
            </w:r>
          </w:p>
        </w:tc>
        <w:tc>
          <w:tcPr>
            <w:tcW w:w="767" w:type="pct"/>
          </w:tcPr>
          <w:p w14:paraId="4F79CC9C" w14:textId="7F2CD6F7" w:rsidR="68581BF5" w:rsidRDefault="68581BF5" w:rsidP="67DBF9EF">
            <w:pPr>
              <w:spacing w:line="259" w:lineRule="auto"/>
              <w:cnfStyle w:val="000000000000" w:firstRow="0" w:lastRow="0" w:firstColumn="0" w:lastColumn="0" w:oddVBand="0" w:evenVBand="0" w:oddHBand="0" w:evenHBand="0" w:firstRowFirstColumn="0" w:firstRowLastColumn="0" w:lastRowFirstColumn="0" w:lastRowLastColumn="0"/>
            </w:pPr>
            <w:r>
              <w:t>Flask est</w:t>
            </w:r>
            <w:r w:rsidR="578BBFB2">
              <w:t xml:space="preserve"> un </w:t>
            </w:r>
            <w:proofErr w:type="spellStart"/>
            <w:r w:rsidR="578BBFB2">
              <w:t>framework</w:t>
            </w:r>
            <w:proofErr w:type="spellEnd"/>
            <w:r w:rsidR="578BBFB2">
              <w:t xml:space="preserve"> web utilis</w:t>
            </w:r>
            <w:r w:rsidR="36DE324B">
              <w:t>é</w:t>
            </w:r>
            <w:r w:rsidR="578BBFB2">
              <w:t xml:space="preserve"> pour</w:t>
            </w:r>
            <w:r w:rsidR="56EA5DEA">
              <w:t xml:space="preserve"> faciliter la création d’application web en python</w:t>
            </w:r>
            <w:r w:rsidR="578BBFB2">
              <w:t xml:space="preserve"> </w:t>
            </w:r>
          </w:p>
        </w:tc>
        <w:tc>
          <w:tcPr>
            <w:tcW w:w="768" w:type="pct"/>
          </w:tcPr>
          <w:p w14:paraId="05ACFF26" w14:textId="25DC0FBC" w:rsidR="01CC1223" w:rsidRDefault="01CC1223" w:rsidP="67DBF9EF">
            <w:pPr>
              <w:spacing w:line="259" w:lineRule="auto"/>
              <w:cnfStyle w:val="000000000000" w:firstRow="0" w:lastRow="0" w:firstColumn="0" w:lastColumn="0" w:oddVBand="0" w:evenVBand="0" w:oddHBand="0" w:evenHBand="0" w:firstRowFirstColumn="0" w:firstRowLastColumn="0" w:lastRowFirstColumn="0" w:lastRowLastColumn="0"/>
            </w:pPr>
            <w:r>
              <w:t>-Simple et facile à apprendre</w:t>
            </w:r>
          </w:p>
          <w:p w14:paraId="5C413DD4" w14:textId="176931DB" w:rsidR="01CC1223" w:rsidRDefault="01CC1223" w:rsidP="67DBF9EF">
            <w:pPr>
              <w:spacing w:line="259" w:lineRule="auto"/>
              <w:cnfStyle w:val="000000000000" w:firstRow="0" w:lastRow="0" w:firstColumn="0" w:lastColumn="0" w:oddVBand="0" w:evenVBand="0" w:oddHBand="0" w:evenHBand="0" w:firstRowFirstColumn="0" w:firstRowLastColumn="0" w:lastRowFirstColumn="0" w:lastRowLastColumn="0"/>
            </w:pPr>
            <w:r>
              <w:t>-</w:t>
            </w:r>
            <w:r w:rsidR="561C7C78">
              <w:t>Beaucoup de documentation et tutoriel disponible</w:t>
            </w:r>
          </w:p>
          <w:p w14:paraId="79386DB7" w14:textId="1746D66D" w:rsidR="37FE1D9A" w:rsidRDefault="37FE1D9A" w:rsidP="67DBF9EF">
            <w:pPr>
              <w:spacing w:line="259" w:lineRule="auto"/>
              <w:cnfStyle w:val="000000000000" w:firstRow="0" w:lastRow="0" w:firstColumn="0" w:lastColumn="0" w:oddVBand="0" w:evenVBand="0" w:oddHBand="0" w:evenHBand="0" w:firstRowFirstColumn="0" w:firstRowLastColumn="0" w:lastRowFirstColumn="0" w:lastRowLastColumn="0"/>
            </w:pPr>
            <w:r>
              <w:t xml:space="preserve">-Flexible </w:t>
            </w:r>
          </w:p>
          <w:p w14:paraId="6AF112DD" w14:textId="66A59D01" w:rsidR="37FE1D9A" w:rsidRDefault="37FE1D9A" w:rsidP="67DBF9EF">
            <w:pPr>
              <w:spacing w:line="259" w:lineRule="auto"/>
              <w:cnfStyle w:val="000000000000" w:firstRow="0" w:lastRow="0" w:firstColumn="0" w:lastColumn="0" w:oddVBand="0" w:evenVBand="0" w:oddHBand="0" w:evenHBand="0" w:firstRowFirstColumn="0" w:firstRowLastColumn="0" w:lastRowFirstColumn="0" w:lastRowLastColumn="0"/>
            </w:pPr>
            <w:r>
              <w:t>-Template disponible</w:t>
            </w:r>
          </w:p>
          <w:p w14:paraId="3477226E" w14:textId="26B9583A" w:rsidR="67DBF9EF" w:rsidRDefault="67DBF9EF" w:rsidP="67DBF9EF">
            <w:pPr>
              <w:spacing w:line="259" w:lineRule="auto"/>
              <w:cnfStyle w:val="000000000000" w:firstRow="0" w:lastRow="0" w:firstColumn="0" w:lastColumn="0" w:oddVBand="0" w:evenVBand="0" w:oddHBand="0" w:evenHBand="0" w:firstRowFirstColumn="0" w:firstRowLastColumn="0" w:lastRowFirstColumn="0" w:lastRowLastColumn="0"/>
            </w:pPr>
          </w:p>
        </w:tc>
        <w:tc>
          <w:tcPr>
            <w:tcW w:w="767" w:type="pct"/>
          </w:tcPr>
          <w:p w14:paraId="4A99ED73" w14:textId="0582D187" w:rsidR="2115F55D" w:rsidRDefault="2115F55D" w:rsidP="67DBF9EF">
            <w:pPr>
              <w:spacing w:line="259" w:lineRule="auto"/>
              <w:cnfStyle w:val="000000000000" w:firstRow="0" w:lastRow="0" w:firstColumn="0" w:lastColumn="0" w:oddVBand="0" w:evenVBand="0" w:oddHBand="0" w:evenHBand="0" w:firstRowFirstColumn="0" w:firstRowLastColumn="0" w:lastRowFirstColumn="0" w:lastRowLastColumn="0"/>
            </w:pPr>
            <w:r>
              <w:t>-Pas d’ORM intégré</w:t>
            </w:r>
          </w:p>
          <w:p w14:paraId="16450CBF" w14:textId="5E8DB857" w:rsidR="2A00213D" w:rsidRDefault="2A00213D" w:rsidP="67DBF9EF">
            <w:pPr>
              <w:spacing w:line="259" w:lineRule="auto"/>
              <w:cnfStyle w:val="000000000000" w:firstRow="0" w:lastRow="0" w:firstColumn="0" w:lastColumn="0" w:oddVBand="0" w:evenVBand="0" w:oddHBand="0" w:evenHBand="0" w:firstRowFirstColumn="0" w:firstRowLastColumn="0" w:lastRowFirstColumn="0" w:lastRowLastColumn="0"/>
            </w:pPr>
            <w:r>
              <w:t>-N’offre pas de structure</w:t>
            </w:r>
            <w:r w:rsidR="3547E7FD">
              <w:t xml:space="preserve"> prédéfinie</w:t>
            </w:r>
          </w:p>
          <w:p w14:paraId="3C85413E" w14:textId="22959952" w:rsidR="3547E7FD" w:rsidRDefault="3547E7FD" w:rsidP="67DBF9EF">
            <w:pPr>
              <w:spacing w:line="259" w:lineRule="auto"/>
              <w:cnfStyle w:val="000000000000" w:firstRow="0" w:lastRow="0" w:firstColumn="0" w:lastColumn="0" w:oddVBand="0" w:evenVBand="0" w:oddHBand="0" w:evenHBand="0" w:firstRowFirstColumn="0" w:firstRowLastColumn="0" w:lastRowFirstColumn="0" w:lastRowLastColumn="0"/>
            </w:pPr>
            <w:r>
              <w:t xml:space="preserve">-Peut devenir compliqué pour créer des grandes applications </w:t>
            </w:r>
          </w:p>
        </w:tc>
        <w:tc>
          <w:tcPr>
            <w:tcW w:w="1163" w:type="pct"/>
          </w:tcPr>
          <w:p w14:paraId="2EEF82C4" w14:textId="08416DAC" w:rsidR="70E727ED" w:rsidRDefault="00000000" w:rsidP="67DBF9EF">
            <w:pPr>
              <w:spacing w:line="259" w:lineRule="auto"/>
              <w:cnfStyle w:val="000000000000" w:firstRow="0" w:lastRow="0" w:firstColumn="0" w:lastColumn="0" w:oddVBand="0" w:evenVBand="0" w:oddHBand="0" w:evenHBand="0" w:firstRowFirstColumn="0" w:firstRowLastColumn="0" w:lastRowFirstColumn="0" w:lastRowLastColumn="0"/>
            </w:pPr>
            <w:hyperlink r:id="rId18">
              <w:r w:rsidR="70E727ED" w:rsidRPr="67DBF9EF">
                <w:rPr>
                  <w:rStyle w:val="Lienhypertexte"/>
                </w:rPr>
                <w:t>https://flask.palletsprojects.com/en/3.0.x/</w:t>
              </w:r>
            </w:hyperlink>
          </w:p>
          <w:p w14:paraId="3CE39F2F" w14:textId="735A4937" w:rsidR="67DBF9EF" w:rsidRDefault="67DBF9EF" w:rsidP="67DBF9EF">
            <w:pPr>
              <w:spacing w:line="259" w:lineRule="auto"/>
              <w:cnfStyle w:val="000000000000" w:firstRow="0" w:lastRow="0" w:firstColumn="0" w:lastColumn="0" w:oddVBand="0" w:evenVBand="0" w:oddHBand="0" w:evenHBand="0" w:firstRowFirstColumn="0" w:firstRowLastColumn="0" w:lastRowFirstColumn="0" w:lastRowLastColumn="0"/>
            </w:pPr>
          </w:p>
        </w:tc>
        <w:tc>
          <w:tcPr>
            <w:tcW w:w="768" w:type="pct"/>
          </w:tcPr>
          <w:p w14:paraId="4D441768" w14:textId="7DA82DBB" w:rsidR="20E3553C" w:rsidRDefault="20E3553C" w:rsidP="67DBF9EF">
            <w:pPr>
              <w:spacing w:line="259" w:lineRule="auto"/>
              <w:cnfStyle w:val="000000000000" w:firstRow="0" w:lastRow="0" w:firstColumn="0" w:lastColumn="0" w:oddVBand="0" w:evenVBand="0" w:oddHBand="0" w:evenHBand="0" w:firstRowFirstColumn="0" w:firstRowLastColumn="0" w:lastRowFirstColumn="0" w:lastRowLastColumn="0"/>
            </w:pPr>
            <w:r>
              <w:t>Puisque que</w:t>
            </w:r>
            <w:r w:rsidR="18CF89A0">
              <w:t xml:space="preserve"> Flask n’a pas d’ORM intégré, nous avons l’intention d’utiliser</w:t>
            </w:r>
            <w:r w:rsidR="576CA252">
              <w:t xml:space="preserve"> </w:t>
            </w:r>
            <w:proofErr w:type="spellStart"/>
            <w:r w:rsidR="576CA252">
              <w:t>SQLAlchemy</w:t>
            </w:r>
            <w:proofErr w:type="spellEnd"/>
            <w:r w:rsidR="576CA252">
              <w:t xml:space="preserve"> comme ORM. Ces deux technologies vont de pair</w:t>
            </w:r>
            <w:r w:rsidR="62B46912">
              <w:t xml:space="preserve"> et répondent à nos critères.</w:t>
            </w:r>
          </w:p>
        </w:tc>
      </w:tr>
      <w:tr w:rsidR="00B037C9" w:rsidRPr="003A5EA7" w14:paraId="3C4739E0" w14:textId="77777777" w:rsidTr="00B0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Pr>
          <w:p w14:paraId="36136FAF" w14:textId="77777777" w:rsidR="00B037C9" w:rsidRPr="004E14FD" w:rsidRDefault="00B037C9" w:rsidP="004E2737">
            <w:pPr>
              <w:spacing w:line="259" w:lineRule="auto"/>
              <w:rPr>
                <w:sz w:val="24"/>
                <w:szCs w:val="24"/>
              </w:rPr>
            </w:pPr>
            <w:r w:rsidRPr="004E14FD">
              <w:rPr>
                <w:sz w:val="24"/>
                <w:szCs w:val="24"/>
              </w:rPr>
              <w:t>Python</w:t>
            </w:r>
          </w:p>
        </w:tc>
        <w:tc>
          <w:tcPr>
            <w:tcW w:w="767" w:type="pct"/>
          </w:tcPr>
          <w:p w14:paraId="22B06E95" w14:textId="77777777" w:rsidR="00B037C9" w:rsidRPr="003A5EA7"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pPr>
            <w:r>
              <w:rPr>
                <w:color w:val="000000"/>
                <w:sz w:val="27"/>
                <w:szCs w:val="27"/>
              </w:rPr>
              <w:t>Langage de programmation orienté-objet et fonctionnel avec typage dynamique.</w:t>
            </w:r>
          </w:p>
        </w:tc>
        <w:tc>
          <w:tcPr>
            <w:tcW w:w="768" w:type="pct"/>
          </w:tcPr>
          <w:p w14:paraId="658F1415" w14:textId="77777777" w:rsidR="00B037C9"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 xml:space="preserve">· Facile à apprendre </w:t>
            </w:r>
          </w:p>
          <w:p w14:paraId="3D024E2F" w14:textId="77777777" w:rsidR="00B037C9"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 xml:space="preserve">· Beaucoup de librairies existantes pour le traitement des données </w:t>
            </w:r>
          </w:p>
          <w:p w14:paraId="1C7E31C6" w14:textId="77777777" w:rsidR="00B037C9" w:rsidRPr="003A5EA7"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pPr>
            <w:r>
              <w:rPr>
                <w:color w:val="000000"/>
                <w:sz w:val="27"/>
                <w:szCs w:val="27"/>
              </w:rPr>
              <w:t>· Très utilisé</w:t>
            </w:r>
          </w:p>
        </w:tc>
        <w:tc>
          <w:tcPr>
            <w:tcW w:w="767" w:type="pct"/>
          </w:tcPr>
          <w:p w14:paraId="30484475" w14:textId="77777777" w:rsidR="00B037C9"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 xml:space="preserve">· Performance limitée </w:t>
            </w:r>
          </w:p>
          <w:p w14:paraId="5F7719F0" w14:textId="77777777" w:rsidR="00B037C9"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 Librairie pas tous complet</w:t>
            </w:r>
          </w:p>
          <w:p w14:paraId="772AF96E" w14:textId="77777777" w:rsidR="00B037C9" w:rsidRPr="003A5EA7"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pPr>
            <w:r>
              <w:rPr>
                <w:color w:val="000000"/>
                <w:sz w:val="27"/>
                <w:szCs w:val="27"/>
              </w:rPr>
              <w:t>·</w:t>
            </w:r>
            <w:r w:rsidRPr="00F42117">
              <w:rPr>
                <w:color w:val="000000"/>
                <w:sz w:val="27"/>
                <w:szCs w:val="27"/>
              </w:rPr>
              <w:t xml:space="preserve"> </w:t>
            </w:r>
            <w:r>
              <w:rPr>
                <w:color w:val="000000"/>
                <w:sz w:val="27"/>
                <w:szCs w:val="27"/>
              </w:rPr>
              <w:t>T</w:t>
            </w:r>
            <w:r w:rsidRPr="00F42117">
              <w:rPr>
                <w:color w:val="000000"/>
                <w:sz w:val="27"/>
                <w:szCs w:val="27"/>
              </w:rPr>
              <w:t>ypage dynamique, ce qui signifie que les erreurs de typage ne sont détectées qu'à l'exécution ce qui peut entraîner des bugs difficiles à repérer.</w:t>
            </w:r>
          </w:p>
        </w:tc>
        <w:tc>
          <w:tcPr>
            <w:tcW w:w="1163" w:type="pct"/>
          </w:tcPr>
          <w:p w14:paraId="46AFEAB8" w14:textId="77777777" w:rsidR="00B037C9"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rPr>
                <w:color w:val="000000"/>
                <w:sz w:val="27"/>
                <w:szCs w:val="27"/>
              </w:rPr>
            </w:pPr>
            <w:hyperlink r:id="rId19" w:history="1">
              <w:r w:rsidRPr="00E55851">
                <w:rPr>
                  <w:rStyle w:val="Lienhypertexte"/>
                  <w:sz w:val="27"/>
                  <w:szCs w:val="27"/>
                </w:rPr>
                <w:t>https://www.w3schools.com/python/</w:t>
              </w:r>
            </w:hyperlink>
          </w:p>
          <w:p w14:paraId="65CC7520" w14:textId="77777777" w:rsidR="00B037C9" w:rsidRPr="003A5EA7"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pPr>
          </w:p>
        </w:tc>
        <w:tc>
          <w:tcPr>
            <w:tcW w:w="768" w:type="pct"/>
          </w:tcPr>
          <w:p w14:paraId="6FB6361F" w14:textId="77777777" w:rsidR="00B037C9" w:rsidRPr="003A5EA7" w:rsidRDefault="00B037C9" w:rsidP="004E2737">
            <w:pPr>
              <w:spacing w:line="259" w:lineRule="auto"/>
              <w:cnfStyle w:val="000000100000" w:firstRow="0" w:lastRow="0" w:firstColumn="0" w:lastColumn="0" w:oddVBand="0" w:evenVBand="0" w:oddHBand="1" w:evenHBand="0" w:firstRowFirstColumn="0" w:firstRowLastColumn="0" w:lastRowFirstColumn="0" w:lastRowLastColumn="0"/>
            </w:pPr>
            <w:r>
              <w:t xml:space="preserve">Une chose est sûre, nous ne </w:t>
            </w:r>
            <w:proofErr w:type="spellStart"/>
            <w:r>
              <w:t>manqueront</w:t>
            </w:r>
            <w:proofErr w:type="spellEnd"/>
            <w:r>
              <w:t xml:space="preserve"> de rien avec python, sa communauté et ses multiples librairies.</w:t>
            </w:r>
          </w:p>
        </w:tc>
      </w:tr>
    </w:tbl>
    <w:p w14:paraId="68FD4DC8" w14:textId="77777777" w:rsidR="003F51B3" w:rsidRPr="001D7882" w:rsidRDefault="003F51B3" w:rsidP="001D7882"/>
    <w:p w14:paraId="589DDFF3" w14:textId="77777777" w:rsidR="00BB6121" w:rsidRDefault="00BB6121" w:rsidP="001B1394">
      <w:pPr>
        <w:pStyle w:val="Titre2"/>
      </w:pPr>
      <w:bookmarkStart w:id="5" w:name="_Toc144118373"/>
      <w:r>
        <w:t>Environnement de développement</w:t>
      </w:r>
      <w:bookmarkEnd w:id="5"/>
    </w:p>
    <w:p w14:paraId="3BA55581" w14:textId="77777777" w:rsidR="00FF7D9D" w:rsidRDefault="00FF7D9D" w:rsidP="00FF7D9D">
      <w:r>
        <w:t>Pour développer l</w:t>
      </w:r>
      <w:r w:rsidR="002F18E6">
        <w:t xml:space="preserve">e logiciel </w:t>
      </w:r>
      <w:r>
        <w:t>répondant au besoin, quel</w:t>
      </w:r>
      <w:r w:rsidR="003F51B3">
        <w:t>s</w:t>
      </w:r>
      <w:r>
        <w:t xml:space="preserve"> </w:t>
      </w:r>
      <w:r w:rsidR="003F51B3">
        <w:t>outils</w:t>
      </w:r>
      <w:r w:rsidR="0035655E">
        <w:t xml:space="preserve"> </w:t>
      </w:r>
      <w:r w:rsidR="001A3BAF">
        <w:t xml:space="preserve">ou processus </w:t>
      </w:r>
      <w:r w:rsidR="0035655E">
        <w:t>de développement serai</w:t>
      </w:r>
      <w:r w:rsidR="003F51B3">
        <w:t>en</w:t>
      </w:r>
      <w:r w:rsidR="0035655E">
        <w:t xml:space="preserve">t </w:t>
      </w:r>
      <w:r w:rsidR="003F51B3">
        <w:t>utiles</w:t>
      </w:r>
      <w:r w:rsidR="006B3C30">
        <w:t xml:space="preserve"> ou nécessaires</w:t>
      </w:r>
      <w:r w:rsidR="0035655E">
        <w:t>?</w:t>
      </w:r>
      <w:r w:rsidR="006B3C30">
        <w:br/>
      </w:r>
      <w:r w:rsidR="006B3C30" w:rsidRPr="006B3C30">
        <w:t>Certaines plateformes nécessitent parfois l’utilisation de logiciels spécifiques pour le développement d’application</w:t>
      </w:r>
      <w:r w:rsidR="00E04B5A">
        <w:t>s</w:t>
      </w:r>
      <w:r w:rsidR="006B3C30" w:rsidRPr="006B3C30">
        <w:t>; Si c’est le cas, il faut les identifier ici.</w:t>
      </w:r>
    </w:p>
    <w:tbl>
      <w:tblPr>
        <w:tblStyle w:val="TableauGrille4-Accentuation5"/>
        <w:tblW w:w="5000" w:type="pct"/>
        <w:tblLook w:val="04A0" w:firstRow="1" w:lastRow="0" w:firstColumn="1" w:lastColumn="0" w:noHBand="0" w:noVBand="1"/>
      </w:tblPr>
      <w:tblGrid>
        <w:gridCol w:w="1860"/>
        <w:gridCol w:w="1861"/>
        <w:gridCol w:w="1865"/>
        <w:gridCol w:w="1861"/>
        <w:gridCol w:w="7958"/>
        <w:gridCol w:w="1865"/>
      </w:tblGrid>
      <w:tr w:rsidR="001A3BAF" w:rsidRPr="003A5EA7" w14:paraId="6832F61A"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50CE02BD" w14:textId="77777777" w:rsidR="001A3BAF" w:rsidRPr="003A5EA7" w:rsidRDefault="001A3BAF" w:rsidP="00587E38">
            <w:pPr>
              <w:spacing w:line="259" w:lineRule="auto"/>
            </w:pPr>
            <w:r w:rsidRPr="003A5EA7">
              <w:t>Nom</w:t>
            </w:r>
            <w:r>
              <w:t xml:space="preserve"> de la technologie</w:t>
            </w:r>
          </w:p>
        </w:tc>
        <w:tc>
          <w:tcPr>
            <w:tcW w:w="833" w:type="pct"/>
          </w:tcPr>
          <w:p w14:paraId="0A4BF47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1EED361F"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0D41F70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AF01D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2E577D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B037C9" w:rsidRPr="003A5EA7" w14:paraId="21EC4988"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0618277A" w14:textId="66CF19A3" w:rsidR="00B037C9" w:rsidRPr="003A5EA7" w:rsidRDefault="00B037C9" w:rsidP="00B037C9">
            <w:pPr>
              <w:spacing w:line="259" w:lineRule="auto"/>
            </w:pPr>
            <w:proofErr w:type="spellStart"/>
            <w:r>
              <w:rPr>
                <w:color w:val="000000"/>
                <w:sz w:val="27"/>
                <w:szCs w:val="27"/>
              </w:rPr>
              <w:t>PyCharm</w:t>
            </w:r>
            <w:proofErr w:type="spellEnd"/>
            <w:r>
              <w:rPr>
                <w:color w:val="000000"/>
                <w:sz w:val="27"/>
                <w:szCs w:val="27"/>
              </w:rPr>
              <w:t xml:space="preserve"> (IDE)</w:t>
            </w:r>
          </w:p>
        </w:tc>
        <w:tc>
          <w:tcPr>
            <w:tcW w:w="833" w:type="pct"/>
          </w:tcPr>
          <w:p w14:paraId="67AF399A" w14:textId="32176319" w:rsidR="00B037C9" w:rsidRPr="003A5EA7"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pPr>
            <w:proofErr w:type="spellStart"/>
            <w:r>
              <w:rPr>
                <w:color w:val="000000"/>
                <w:sz w:val="27"/>
                <w:szCs w:val="27"/>
              </w:rPr>
              <w:t>PyCharm</w:t>
            </w:r>
            <w:proofErr w:type="spellEnd"/>
            <w:r>
              <w:rPr>
                <w:color w:val="000000"/>
                <w:sz w:val="27"/>
                <w:szCs w:val="27"/>
              </w:rPr>
              <w:t xml:space="preserve"> est une IDE pour </w:t>
            </w:r>
            <w:r>
              <w:rPr>
                <w:color w:val="000000"/>
                <w:sz w:val="27"/>
                <w:szCs w:val="27"/>
              </w:rPr>
              <w:lastRenderedPageBreak/>
              <w:t xml:space="preserve">Python créée par </w:t>
            </w:r>
            <w:proofErr w:type="spellStart"/>
            <w:r>
              <w:rPr>
                <w:color w:val="000000"/>
                <w:sz w:val="27"/>
                <w:szCs w:val="27"/>
              </w:rPr>
              <w:t>JetBrains</w:t>
            </w:r>
            <w:proofErr w:type="spellEnd"/>
            <w:r>
              <w:rPr>
                <w:color w:val="000000"/>
                <w:sz w:val="27"/>
                <w:szCs w:val="27"/>
              </w:rPr>
              <w:t>.</w:t>
            </w:r>
          </w:p>
        </w:tc>
        <w:tc>
          <w:tcPr>
            <w:tcW w:w="834" w:type="pct"/>
          </w:tcPr>
          <w:p w14:paraId="46418A9A" w14:textId="77777777" w:rsidR="00B037C9"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lastRenderedPageBreak/>
              <w:t xml:space="preserve">· Similaire à </w:t>
            </w:r>
            <w:proofErr w:type="spellStart"/>
            <w:r>
              <w:rPr>
                <w:color w:val="000000"/>
                <w:sz w:val="27"/>
                <w:szCs w:val="27"/>
              </w:rPr>
              <w:t>IntelliJ</w:t>
            </w:r>
            <w:proofErr w:type="spellEnd"/>
          </w:p>
          <w:p w14:paraId="5B6F0B96" w14:textId="77777777" w:rsidR="00B037C9"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lastRenderedPageBreak/>
              <w:t xml:space="preserve">· Version « </w:t>
            </w:r>
            <w:proofErr w:type="spellStart"/>
            <w:r>
              <w:rPr>
                <w:color w:val="000000"/>
                <w:sz w:val="27"/>
                <w:szCs w:val="27"/>
              </w:rPr>
              <w:t>community</w:t>
            </w:r>
            <w:proofErr w:type="spellEnd"/>
            <w:r>
              <w:rPr>
                <w:color w:val="000000"/>
                <w:sz w:val="27"/>
                <w:szCs w:val="27"/>
              </w:rPr>
              <w:t xml:space="preserve"> édition » gratuite</w:t>
            </w:r>
          </w:p>
          <w:p w14:paraId="4841B152" w14:textId="4E1C6AEF" w:rsidR="00B037C9" w:rsidRPr="003A5EA7"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pPr>
            <w:r>
              <w:rPr>
                <w:color w:val="000000"/>
                <w:sz w:val="27"/>
                <w:szCs w:val="27"/>
              </w:rPr>
              <w:t>·Bon débuggeur</w:t>
            </w:r>
          </w:p>
        </w:tc>
        <w:tc>
          <w:tcPr>
            <w:tcW w:w="833" w:type="pct"/>
          </w:tcPr>
          <w:p w14:paraId="333F2CD0" w14:textId="77777777" w:rsidR="00B037C9"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lastRenderedPageBreak/>
              <w:t xml:space="preserve">· Version gratuite </w:t>
            </w:r>
            <w:r>
              <w:rPr>
                <w:color w:val="000000"/>
                <w:sz w:val="27"/>
                <w:szCs w:val="27"/>
              </w:rPr>
              <w:lastRenderedPageBreak/>
              <w:t>limitée à Python</w:t>
            </w:r>
          </w:p>
          <w:p w14:paraId="19A7072C" w14:textId="77777777" w:rsidR="00B037C9"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w:t>
            </w:r>
            <w:r>
              <w:t xml:space="preserve"> </w:t>
            </w:r>
            <w:r w:rsidRPr="006750C6">
              <w:rPr>
                <w:color w:val="000000"/>
                <w:sz w:val="27"/>
                <w:szCs w:val="27"/>
              </w:rPr>
              <w:t xml:space="preserve">Gourmand en ressources (consommer beaucoup de mémoire RAM et de puissance CPU) ce qui pourrait </w:t>
            </w:r>
            <w:proofErr w:type="spellStart"/>
            <w:r w:rsidRPr="006750C6">
              <w:rPr>
                <w:color w:val="000000"/>
                <w:sz w:val="27"/>
                <w:szCs w:val="27"/>
              </w:rPr>
              <w:t>etre</w:t>
            </w:r>
            <w:proofErr w:type="spellEnd"/>
            <w:r w:rsidRPr="006750C6">
              <w:rPr>
                <w:color w:val="000000"/>
                <w:sz w:val="27"/>
                <w:szCs w:val="27"/>
              </w:rPr>
              <w:t xml:space="preserve"> </w:t>
            </w:r>
            <w:proofErr w:type="spellStart"/>
            <w:r w:rsidRPr="006750C6">
              <w:rPr>
                <w:color w:val="000000"/>
                <w:sz w:val="27"/>
                <w:szCs w:val="27"/>
              </w:rPr>
              <w:t>problematique</w:t>
            </w:r>
            <w:proofErr w:type="spellEnd"/>
            <w:r w:rsidRPr="006750C6">
              <w:rPr>
                <w:color w:val="000000"/>
                <w:sz w:val="27"/>
                <w:szCs w:val="27"/>
              </w:rPr>
              <w:t xml:space="preserve"> pour les systèmes plus anciens.</w:t>
            </w:r>
          </w:p>
          <w:p w14:paraId="1B3C719B" w14:textId="37CAF422" w:rsidR="00B037C9" w:rsidRPr="003A5EA7"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pPr>
            <w:r>
              <w:rPr>
                <w:color w:val="000000"/>
                <w:sz w:val="27"/>
                <w:szCs w:val="27"/>
              </w:rPr>
              <w:t>·</w:t>
            </w:r>
            <w:r>
              <w:t xml:space="preserve"> O</w:t>
            </w:r>
            <w:r w:rsidRPr="00DD6887">
              <w:rPr>
                <w:color w:val="000000"/>
                <w:sz w:val="27"/>
                <w:szCs w:val="27"/>
              </w:rPr>
              <w:t>ccupe beaucoup d'espace disque en raison de ses nombreuses fonctionnalités et de ses bibliothèques intégrées</w:t>
            </w:r>
          </w:p>
        </w:tc>
        <w:tc>
          <w:tcPr>
            <w:tcW w:w="833" w:type="pct"/>
          </w:tcPr>
          <w:p w14:paraId="00048B55" w14:textId="77777777" w:rsidR="00B037C9"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pPr>
            <w:hyperlink r:id="rId20" w:history="1">
              <w:r w:rsidRPr="00E55851">
                <w:rPr>
                  <w:rStyle w:val="Lienhypertexte"/>
                </w:rPr>
                <w:t>https://www.jetbrains.com/products/compare/?product=pycharm&amp;product=pycharm-ce</w:t>
              </w:r>
            </w:hyperlink>
          </w:p>
          <w:p w14:paraId="78DF007A" w14:textId="77777777" w:rsidR="00B037C9" w:rsidRPr="003A5EA7"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1E2238DD" w14:textId="77777777" w:rsidR="00B037C9" w:rsidRPr="003A5EA7" w:rsidRDefault="00B037C9" w:rsidP="00B037C9">
            <w:pPr>
              <w:spacing w:line="259" w:lineRule="auto"/>
              <w:cnfStyle w:val="000000100000" w:firstRow="0" w:lastRow="0" w:firstColumn="0" w:lastColumn="0" w:oddVBand="0" w:evenVBand="0" w:oddHBand="1" w:evenHBand="0" w:firstRowFirstColumn="0" w:firstRowLastColumn="0" w:lastRowFirstColumn="0" w:lastRowLastColumn="0"/>
            </w:pPr>
          </w:p>
        </w:tc>
      </w:tr>
    </w:tbl>
    <w:p w14:paraId="00CDB8AF" w14:textId="77777777" w:rsidR="00FF7D9D" w:rsidRPr="00FF7D9D" w:rsidRDefault="00FF7D9D" w:rsidP="00FF7D9D"/>
    <w:p w14:paraId="6F32AF9E" w14:textId="77777777" w:rsidR="00BB6121" w:rsidRPr="00BB6121" w:rsidRDefault="00FF7D9D" w:rsidP="001B1394">
      <w:pPr>
        <w:pStyle w:val="Titre2"/>
      </w:pPr>
      <w:bookmarkStart w:id="6" w:name="_Toc144118374"/>
      <w:r>
        <w:lastRenderedPageBreak/>
        <w:t>Autres technologies</w:t>
      </w:r>
      <w:bookmarkEnd w:id="6"/>
    </w:p>
    <w:p w14:paraId="06883A63" w14:textId="77777777" w:rsidR="00BB6121" w:rsidRDefault="003F51B3" w:rsidP="00BB6121">
      <w:r>
        <w:t>Y a-t-il d’autres catégories de technologies qui sont nécessaire</w:t>
      </w:r>
      <w:r w:rsidR="00EA4547">
        <w:t>s</w:t>
      </w:r>
      <w:r>
        <w:t xml:space="preserve"> </w:t>
      </w:r>
      <w:r w:rsidR="002F18E6">
        <w:t xml:space="preserve">ou utiles </w:t>
      </w:r>
      <w:r>
        <w:t>pour répondre au besoin?</w:t>
      </w:r>
      <w:r w:rsidR="00BB2AB2">
        <w:br/>
        <w:t xml:space="preserve">Par exemple, des </w:t>
      </w:r>
      <w:r w:rsidR="006B3C30">
        <w:t>logiciels ou applications existantes qui couvrent déjà la majorité des fonctionnalités répondant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1A766728"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349BE4" w14:textId="77777777" w:rsidR="001A3BAF" w:rsidRPr="003A5EA7" w:rsidRDefault="001A3BAF" w:rsidP="00587E38">
            <w:pPr>
              <w:spacing w:line="259" w:lineRule="auto"/>
            </w:pPr>
            <w:r w:rsidRPr="003A5EA7">
              <w:t>Nom</w:t>
            </w:r>
            <w:r>
              <w:t xml:space="preserve"> de la technologie</w:t>
            </w:r>
          </w:p>
        </w:tc>
        <w:tc>
          <w:tcPr>
            <w:tcW w:w="833" w:type="pct"/>
          </w:tcPr>
          <w:p w14:paraId="044D4EF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24DA80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D916E0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7F36B92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16A6A2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B700BF5"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B60240D" w14:textId="77777777" w:rsidR="001A3BAF" w:rsidRPr="003A5EA7" w:rsidRDefault="001A3BAF" w:rsidP="00587E38">
            <w:pPr>
              <w:spacing w:line="259" w:lineRule="auto"/>
            </w:pPr>
          </w:p>
        </w:tc>
        <w:tc>
          <w:tcPr>
            <w:tcW w:w="833" w:type="pct"/>
          </w:tcPr>
          <w:p w14:paraId="4253DB3E"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60EAF2B"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C62CFB4"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5C6E005"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098CD911"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1487AB58" w14:textId="77777777" w:rsidR="006612A5" w:rsidRDefault="006612A5"/>
    <w:p w14:paraId="0FF70449" w14:textId="77777777" w:rsidR="00E925E1" w:rsidRDefault="00E925E1">
      <w:pPr>
        <w:sectPr w:rsidR="00E925E1" w:rsidSect="00414058">
          <w:pgSz w:w="20160" w:h="12240" w:orient="landscape" w:code="5"/>
          <w:pgMar w:top="1440" w:right="1440" w:bottom="1440" w:left="1440" w:header="709" w:footer="709" w:gutter="0"/>
          <w:cols w:space="708"/>
          <w:docGrid w:linePitch="360"/>
        </w:sectPr>
      </w:pPr>
    </w:p>
    <w:p w14:paraId="33C513D4" w14:textId="77777777" w:rsidR="00F461A3" w:rsidRDefault="00BC39BB" w:rsidP="00331B54">
      <w:pPr>
        <w:pStyle w:val="Titre1"/>
      </w:pPr>
      <w:r>
        <w:lastRenderedPageBreak/>
        <w:t>Choix</w:t>
      </w:r>
      <w:r w:rsidR="00F461A3">
        <w:t xml:space="preserve"> et justification des technologies</w:t>
      </w:r>
    </w:p>
    <w:p w14:paraId="2A968315" w14:textId="77777777" w:rsidR="00F461A3" w:rsidRPr="00D61047" w:rsidRDefault="00F461A3" w:rsidP="00F461A3">
      <w:pPr>
        <w:rPr>
          <w:i/>
          <w:iCs/>
        </w:rPr>
      </w:pPr>
      <w:r>
        <w:t>Indiquez ci-dessous quelles technologies vous avez décidé d’utiliser pour réaliser le projet décrit en haut.</w:t>
      </w:r>
      <w:r w:rsidR="00D61047">
        <w:br/>
      </w:r>
      <w:r w:rsidR="00BC39BB">
        <w:rPr>
          <w:i/>
          <w:iCs/>
        </w:rPr>
        <w:t xml:space="preserve">Note : </w:t>
      </w:r>
      <w:r w:rsidR="00D61047" w:rsidRPr="00D61047">
        <w:rPr>
          <w:i/>
          <w:iCs/>
        </w:rPr>
        <w:t>Il est possible que vous changiez d’avis lors de la mise à l’essai, et c’est tout à fait correct; Les choix fait ici sont</w:t>
      </w:r>
      <w:r w:rsidR="00D61047">
        <w:rPr>
          <w:i/>
          <w:iCs/>
        </w:rPr>
        <w:t xml:space="preserve"> seulement</w:t>
      </w:r>
      <w:r w:rsidR="00D61047" w:rsidRPr="00D61047">
        <w:rPr>
          <w:i/>
          <w:iCs/>
        </w:rPr>
        <w:t xml:space="preserve"> </w:t>
      </w:r>
      <w:r w:rsidR="00D61047">
        <w:rPr>
          <w:i/>
          <w:iCs/>
        </w:rPr>
        <w:t>provisoires.</w:t>
      </w:r>
    </w:p>
    <w:p w14:paraId="6B2F9903" w14:textId="2A94D040" w:rsidR="00F461A3" w:rsidRDefault="00F461A3" w:rsidP="00F461A3">
      <w:pPr>
        <w:pStyle w:val="Paragraphedeliste"/>
      </w:pPr>
      <w:r>
        <w:t>(</w:t>
      </w:r>
      <w:r w:rsidRPr="00BC39BB">
        <w:rPr>
          <w:highlight w:val="yellow"/>
        </w:rPr>
        <w:t>Quelle</w:t>
      </w:r>
      <w:r w:rsidR="00AB347E">
        <w:rPr>
          <w:highlight w:val="yellow"/>
        </w:rPr>
        <w:t>s</w:t>
      </w:r>
      <w:r w:rsidRPr="00BC39BB">
        <w:rPr>
          <w:highlight w:val="yellow"/>
        </w:rPr>
        <w:t xml:space="preserve"> technologie</w:t>
      </w:r>
      <w:r w:rsidR="00AB347E">
        <w:rPr>
          <w:highlight w:val="yellow"/>
        </w:rPr>
        <w:t>s utiliser</w:t>
      </w:r>
      <w:r w:rsidRPr="00BC39BB">
        <w:rPr>
          <w:highlight w:val="yellow"/>
        </w:rPr>
        <w:t xml:space="preserve"> et pourquoi?</w:t>
      </w:r>
      <w:r w:rsidR="00D61047" w:rsidRPr="00BC39BB">
        <w:rPr>
          <w:highlight w:val="yellow"/>
        </w:rPr>
        <w:t xml:space="preserve"> – </w:t>
      </w:r>
      <w:r w:rsidR="00AB347E">
        <w:rPr>
          <w:highlight w:val="yellow"/>
        </w:rPr>
        <w:t xml:space="preserve">en bref, </w:t>
      </w:r>
      <w:r w:rsidR="00D61047" w:rsidRPr="00BC39BB">
        <w:rPr>
          <w:highlight w:val="yellow"/>
        </w:rPr>
        <w:t xml:space="preserve">résumez </w:t>
      </w:r>
      <w:r w:rsidR="00AB347E">
        <w:rPr>
          <w:highlight w:val="yellow"/>
        </w:rPr>
        <w:t>ici</w:t>
      </w:r>
      <w:r w:rsidR="00817E8A">
        <w:rPr>
          <w:highlight w:val="yellow"/>
        </w:rPr>
        <w:t xml:space="preserve"> les technologies que vous avez choisies parmi celles-ci-dessus</w:t>
      </w:r>
      <w:r>
        <w:t>)</w:t>
      </w:r>
    </w:p>
    <w:p w14:paraId="05A5EB60" w14:textId="4760790C" w:rsidR="00D61047" w:rsidRPr="008E014F" w:rsidRDefault="593B1FF7" w:rsidP="00D61047">
      <w:r>
        <w:t xml:space="preserve">Nous avons l’intention d’utiliser </w:t>
      </w:r>
      <w:proofErr w:type="spellStart"/>
      <w:r>
        <w:t>SQLAlchemy</w:t>
      </w:r>
      <w:proofErr w:type="spellEnd"/>
      <w:r>
        <w:t xml:space="preserve"> et Flask puisqu’il se complète et marche très bien ensemble. </w:t>
      </w:r>
      <w:r w:rsidR="11796EC5">
        <w:t xml:space="preserve">Pour stocker les données, nous allons utiliser SQLite puisque nous avons peu de donnée à stocker et nous utiliserons GitHub pour </w:t>
      </w:r>
      <w:r w:rsidR="360F740A">
        <w:t>déployer</w:t>
      </w:r>
      <w:r w:rsidR="11796EC5">
        <w:t xml:space="preserve"> notre travail </w:t>
      </w:r>
      <w:r w:rsidR="1F02778E">
        <w:t xml:space="preserve">puisque nous sommes familiers avec </w:t>
      </w:r>
    </w:p>
    <w:p w14:paraId="1C0E06DF" w14:textId="472703A0" w:rsidR="00D61047" w:rsidRPr="008E014F" w:rsidRDefault="1F02778E" w:rsidP="00D61047">
      <w:proofErr w:type="gramStart"/>
      <w:r>
        <w:t>celui</w:t>
      </w:r>
      <w:proofErr w:type="gramEnd"/>
      <w:r>
        <w:t>-ci.</w:t>
      </w:r>
    </w:p>
    <w:p w14:paraId="612A5960" w14:textId="77777777" w:rsidR="00663F79" w:rsidRDefault="00663F79" w:rsidP="00331B54">
      <w:pPr>
        <w:pStyle w:val="Titre1"/>
      </w:pPr>
      <w:r>
        <w:t>Proposition de prototype</w:t>
      </w:r>
    </w:p>
    <w:p w14:paraId="30B392D7" w14:textId="0608510F" w:rsidR="00FB25B7" w:rsidRPr="008E014F" w:rsidRDefault="00663F79" w:rsidP="00663F79">
      <w:r w:rsidRPr="008E014F">
        <w:t xml:space="preserve">Afin de tester si ces technologies </w:t>
      </w:r>
      <w:r w:rsidR="00817E8A">
        <w:t>seront</w:t>
      </w:r>
      <w:r w:rsidRPr="008E014F">
        <w:t xml:space="preserve"> </w:t>
      </w:r>
      <w:r w:rsidR="00817E8A">
        <w:t>adaptées au développement du projet décrit en haut</w:t>
      </w:r>
      <w:r w:rsidRPr="008E014F">
        <w:t xml:space="preserve">, proposez un petit sous-ensemble du </w:t>
      </w:r>
      <w:r w:rsidR="008E014F">
        <w:t xml:space="preserve">projet </w:t>
      </w:r>
      <w:r w:rsidRPr="008E014F">
        <w:t>qui permettrai</w:t>
      </w:r>
      <w:r w:rsidR="002F18E6" w:rsidRPr="008E014F">
        <w:t>t</w:t>
      </w:r>
      <w:r w:rsidRPr="008E014F">
        <w:t xml:space="preserve"> de les </w:t>
      </w:r>
      <w:r w:rsidR="002F18E6" w:rsidRPr="008E014F">
        <w:t>mettre à l’essai</w:t>
      </w:r>
      <w:r w:rsidRPr="008E014F">
        <w:t>.</w:t>
      </w:r>
      <w:r w:rsidR="00FB25B7" w:rsidRPr="008E014F">
        <w:t xml:space="preserve"> Vous pouvez recommander de faire plus </w:t>
      </w:r>
      <w:r w:rsidR="00817E8A" w:rsidRPr="008E014F">
        <w:t xml:space="preserve">d’un prototype </w:t>
      </w:r>
      <w:r w:rsidR="00817E8A">
        <w:t xml:space="preserve">indépendant </w:t>
      </w:r>
      <w:r w:rsidR="00FB25B7" w:rsidRPr="008E014F">
        <w:t>s’il y a plusieurs nouvelles technologies très différentes à intégrer.</w:t>
      </w:r>
    </w:p>
    <w:p w14:paraId="74150936" w14:textId="77777777" w:rsidR="00663F79" w:rsidRPr="00FB25B7" w:rsidRDefault="00FB25B7" w:rsidP="00663F79">
      <w:pPr>
        <w:rPr>
          <w:i/>
          <w:iCs/>
        </w:rPr>
      </w:pPr>
      <w:r w:rsidRPr="00FB25B7">
        <w:rPr>
          <w:i/>
          <w:iCs/>
        </w:rPr>
        <w:t>Pour vous aider, demandez-vous q</w:t>
      </w:r>
      <w:r w:rsidR="00663F79" w:rsidRPr="00FB25B7">
        <w:rPr>
          <w:i/>
          <w:iCs/>
        </w:rPr>
        <w:t xml:space="preserve">uels sont les </w:t>
      </w:r>
      <w:r w:rsidRPr="00FB25B7">
        <w:rPr>
          <w:i/>
          <w:iCs/>
        </w:rPr>
        <w:t>aspects</w:t>
      </w:r>
      <w:r w:rsidR="00663F79" w:rsidRPr="00FB25B7">
        <w:rPr>
          <w:i/>
          <w:iCs/>
        </w:rPr>
        <w:t xml:space="preserve"> clés à expérimenter pour </w:t>
      </w:r>
      <w:r>
        <w:rPr>
          <w:i/>
          <w:iCs/>
        </w:rPr>
        <w:t>estimer</w:t>
      </w:r>
      <w:r w:rsidRPr="00FB25B7">
        <w:rPr>
          <w:i/>
          <w:iCs/>
        </w:rPr>
        <w:t xml:space="preserve"> si le choix de la technologie est </w:t>
      </w:r>
      <w:r w:rsidR="002F18E6">
        <w:rPr>
          <w:i/>
          <w:iCs/>
        </w:rPr>
        <w:t>adéquat</w:t>
      </w:r>
      <w:r w:rsidRPr="00FB25B7">
        <w:rPr>
          <w:i/>
          <w:iCs/>
        </w:rPr>
        <w:t>. Le prototype ne devrait prendre que quelques semaines à développer tout au plus (ou moins, si certaines technologies sont déjà maitrisées).</w:t>
      </w:r>
    </w:p>
    <w:p w14:paraId="660F44EA" w14:textId="7B3D4794" w:rsidR="00FB25B7" w:rsidRDefault="00FB25B7" w:rsidP="00663F79">
      <w:r>
        <w:t>(</w:t>
      </w:r>
      <w:r w:rsidR="00C419F8" w:rsidRPr="00BC39BB">
        <w:rPr>
          <w:highlight w:val="yellow"/>
        </w:rPr>
        <w:t>D</w:t>
      </w:r>
      <w:r w:rsidRPr="00BC39BB">
        <w:rPr>
          <w:highlight w:val="yellow"/>
        </w:rPr>
        <w:t xml:space="preserve">écrivez votre prototype </w:t>
      </w:r>
      <w:r w:rsidRPr="00AB1A38">
        <w:rPr>
          <w:highlight w:val="yellow"/>
        </w:rPr>
        <w:t>ici</w:t>
      </w:r>
      <w:r w:rsidR="00AB1A38" w:rsidRPr="00AB1A38">
        <w:rPr>
          <w:highlight w:val="yellow"/>
        </w:rPr>
        <w:t xml:space="preserve"> – 5 à 10 lignes – il doit être assez précis pour servir de base à l’évaluation</w:t>
      </w:r>
      <w:r>
        <w:t>)</w:t>
      </w:r>
    </w:p>
    <w:p w14:paraId="72D3BF37" w14:textId="55E4AA83" w:rsidR="00FB25B7" w:rsidRDefault="172464E7" w:rsidP="00663F79">
      <w:r>
        <w:t>Comme prototype nous avons prévu de créer une page web qui permettra d</w:t>
      </w:r>
      <w:r w:rsidR="621244BE">
        <w:t xml:space="preserve">e modifier la base de données à partir de celle-ci. Pour être plus précis, nous allons créer un code </w:t>
      </w:r>
      <w:r w:rsidR="20B729F0">
        <w:t xml:space="preserve">python </w:t>
      </w:r>
      <w:r w:rsidR="621244BE">
        <w:t>qui utilisera l’O</w:t>
      </w:r>
      <w:r w:rsidR="1A50938C">
        <w:t xml:space="preserve">RM </w:t>
      </w:r>
      <w:proofErr w:type="spellStart"/>
      <w:r w:rsidR="1A50938C">
        <w:t>SQLAlchemy</w:t>
      </w:r>
      <w:proofErr w:type="spellEnd"/>
      <w:r w:rsidR="1A50938C">
        <w:t xml:space="preserve"> </w:t>
      </w:r>
      <w:r w:rsidR="693C532E">
        <w:t xml:space="preserve">et le </w:t>
      </w:r>
      <w:proofErr w:type="spellStart"/>
      <w:r w:rsidR="693C532E">
        <w:t>framework</w:t>
      </w:r>
      <w:proofErr w:type="spellEnd"/>
      <w:r w:rsidR="693C532E">
        <w:t xml:space="preserve"> Flask pour permettre d’afficher une page web ou nous pourrons modifier</w:t>
      </w:r>
      <w:r w:rsidR="653E7363">
        <w:t xml:space="preserve"> la base de données en ajoutant des livres, les emprunter </w:t>
      </w:r>
      <w:r w:rsidR="5C21A762">
        <w:t>pendant un temps limité et calculer les frais de retard de</w:t>
      </w:r>
      <w:r w:rsidR="65303A49">
        <w:t>s personnes concernées</w:t>
      </w:r>
      <w:r w:rsidR="5C21A762">
        <w:t xml:space="preserve"> en fonction de la durée.</w:t>
      </w:r>
    </w:p>
    <w:p w14:paraId="6CA3354B" w14:textId="3C4921DF" w:rsidR="00AB1A38" w:rsidRDefault="00AB1A38" w:rsidP="00AB1A38">
      <w:pPr>
        <w:rPr>
          <w:i/>
          <w:iCs/>
        </w:rPr>
      </w:pPr>
      <w:r>
        <w:rPr>
          <w:i/>
          <w:iCs/>
        </w:rPr>
        <w:t>RAPPEL : Si ce n’est pas déjà fait, venez discuter avec moi de votre proposition de prototype pour valider qu’il est suffisant et réaliste (et donc permettra d’évaluer votre travail de manière juste).</w:t>
      </w:r>
    </w:p>
    <w:p w14:paraId="34098795" w14:textId="77777777" w:rsidR="00AB1A38" w:rsidRDefault="00AB1A38" w:rsidP="00663F79"/>
    <w:sectPr w:rsidR="00AB1A38" w:rsidSect="00E925E1">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476CB" w14:textId="77777777" w:rsidR="003F442A" w:rsidRDefault="003F442A" w:rsidP="003A5EA7">
      <w:pPr>
        <w:spacing w:after="0" w:line="240" w:lineRule="auto"/>
      </w:pPr>
      <w:r>
        <w:separator/>
      </w:r>
    </w:p>
  </w:endnote>
  <w:endnote w:type="continuationSeparator" w:id="0">
    <w:p w14:paraId="0F5352E3" w14:textId="77777777" w:rsidR="003F442A" w:rsidRDefault="003F442A"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F288" w14:textId="77777777" w:rsidR="003F442A" w:rsidRDefault="003F442A" w:rsidP="003A5EA7">
      <w:pPr>
        <w:spacing w:after="0" w:line="240" w:lineRule="auto"/>
      </w:pPr>
      <w:r>
        <w:separator/>
      </w:r>
    </w:p>
  </w:footnote>
  <w:footnote w:type="continuationSeparator" w:id="0">
    <w:p w14:paraId="7D86024C" w14:textId="77777777" w:rsidR="003F442A" w:rsidRDefault="003F442A" w:rsidP="003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23EE" w14:textId="15106C91" w:rsidR="003A5EA7" w:rsidRDefault="007F7DC8" w:rsidP="00587552">
    <w:pPr>
      <w:pStyle w:val="En-tte"/>
      <w:tabs>
        <w:tab w:val="clear" w:pos="4320"/>
        <w:tab w:val="clear" w:pos="8640"/>
        <w:tab w:val="center" w:pos="8647"/>
        <w:tab w:val="right" w:pos="17280"/>
      </w:tabs>
    </w:pPr>
    <w:r>
      <w:t>Projet #</w:t>
    </w:r>
    <w:r w:rsidR="006C4B77">
      <w:t>2</w:t>
    </w:r>
    <w:r>
      <w:t> : A</w:t>
    </w:r>
    <w:r w:rsidR="003A5EA7">
      <w:t>nalyse</w:t>
    </w:r>
    <w:r>
      <w:t xml:space="preserve"> préliminaire</w:t>
    </w:r>
    <w:r w:rsidR="003A5EA7">
      <w:tab/>
      <w:t>420-556-AL</w:t>
    </w:r>
    <w:r w:rsidR="003A5EA7">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60E2886"/>
    <w:multiLevelType w:val="hybridMultilevel"/>
    <w:tmpl w:val="6CC42C9E"/>
    <w:lvl w:ilvl="0" w:tplc="FC3042E0">
      <w:start w:val="25"/>
      <w:numFmt w:val="bullet"/>
      <w:pStyle w:val="Paragraphedeliste"/>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5738762">
    <w:abstractNumId w:val="1"/>
  </w:num>
  <w:num w:numId="2" w16cid:durableId="644238697">
    <w:abstractNumId w:val="2"/>
  </w:num>
  <w:num w:numId="3" w16cid:durableId="62037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A"/>
    <w:rsid w:val="00001AB5"/>
    <w:rsid w:val="000703D0"/>
    <w:rsid w:val="0011033A"/>
    <w:rsid w:val="001A3BAF"/>
    <w:rsid w:val="001B1394"/>
    <w:rsid w:val="001D7882"/>
    <w:rsid w:val="001E30E2"/>
    <w:rsid w:val="002F18E6"/>
    <w:rsid w:val="003069A4"/>
    <w:rsid w:val="00331B54"/>
    <w:rsid w:val="0035655E"/>
    <w:rsid w:val="003A5EA7"/>
    <w:rsid w:val="003F442A"/>
    <w:rsid w:val="003F51B3"/>
    <w:rsid w:val="00414058"/>
    <w:rsid w:val="00532E96"/>
    <w:rsid w:val="00587552"/>
    <w:rsid w:val="0060713E"/>
    <w:rsid w:val="006612A5"/>
    <w:rsid w:val="00663F79"/>
    <w:rsid w:val="0069139A"/>
    <w:rsid w:val="006B3C30"/>
    <w:rsid w:val="006C4B77"/>
    <w:rsid w:val="0073380D"/>
    <w:rsid w:val="007F7DC8"/>
    <w:rsid w:val="00817E8A"/>
    <w:rsid w:val="00853196"/>
    <w:rsid w:val="008E014F"/>
    <w:rsid w:val="00AB1A38"/>
    <w:rsid w:val="00AB347E"/>
    <w:rsid w:val="00B037C9"/>
    <w:rsid w:val="00BB2AB2"/>
    <w:rsid w:val="00BB6121"/>
    <w:rsid w:val="00BC39BB"/>
    <w:rsid w:val="00C419F8"/>
    <w:rsid w:val="00C91CC4"/>
    <w:rsid w:val="00D033CD"/>
    <w:rsid w:val="00D55023"/>
    <w:rsid w:val="00D61047"/>
    <w:rsid w:val="00DE4408"/>
    <w:rsid w:val="00E04B5A"/>
    <w:rsid w:val="00E925E1"/>
    <w:rsid w:val="00EA4547"/>
    <w:rsid w:val="00F461A3"/>
    <w:rsid w:val="00FB25B7"/>
    <w:rsid w:val="00FF7D9D"/>
    <w:rsid w:val="0178D7E3"/>
    <w:rsid w:val="01A9BB49"/>
    <w:rsid w:val="01CC1223"/>
    <w:rsid w:val="02042687"/>
    <w:rsid w:val="022101F7"/>
    <w:rsid w:val="02DA1EE1"/>
    <w:rsid w:val="0427223F"/>
    <w:rsid w:val="048F179F"/>
    <w:rsid w:val="04B078A5"/>
    <w:rsid w:val="04F5FA4C"/>
    <w:rsid w:val="052E70DA"/>
    <w:rsid w:val="057240EE"/>
    <w:rsid w:val="068E251F"/>
    <w:rsid w:val="06CA413B"/>
    <w:rsid w:val="0701448E"/>
    <w:rsid w:val="08347DF2"/>
    <w:rsid w:val="08E27EB9"/>
    <w:rsid w:val="098E2878"/>
    <w:rsid w:val="0A43FCF5"/>
    <w:rsid w:val="0B4133B8"/>
    <w:rsid w:val="0BEF5C30"/>
    <w:rsid w:val="0CDB319D"/>
    <w:rsid w:val="0CE7A476"/>
    <w:rsid w:val="0E6A4C7A"/>
    <w:rsid w:val="0E7701FE"/>
    <w:rsid w:val="0FEF94DF"/>
    <w:rsid w:val="107ABB4A"/>
    <w:rsid w:val="11796EC5"/>
    <w:rsid w:val="11A1ED3C"/>
    <w:rsid w:val="13314AC4"/>
    <w:rsid w:val="1380202E"/>
    <w:rsid w:val="13B529C4"/>
    <w:rsid w:val="14940092"/>
    <w:rsid w:val="149953CA"/>
    <w:rsid w:val="14BEFE60"/>
    <w:rsid w:val="14EC394B"/>
    <w:rsid w:val="172464E7"/>
    <w:rsid w:val="1741504D"/>
    <w:rsid w:val="185E6EA7"/>
    <w:rsid w:val="1891795B"/>
    <w:rsid w:val="18BFDC0E"/>
    <w:rsid w:val="18CF89A0"/>
    <w:rsid w:val="195A8D0D"/>
    <w:rsid w:val="196771B5"/>
    <w:rsid w:val="19AF1D34"/>
    <w:rsid w:val="19C532DA"/>
    <w:rsid w:val="1A50938C"/>
    <w:rsid w:val="1ADA3510"/>
    <w:rsid w:val="1B034216"/>
    <w:rsid w:val="1D64EA7E"/>
    <w:rsid w:val="1DF18B33"/>
    <w:rsid w:val="1EFB6C70"/>
    <w:rsid w:val="1F02778E"/>
    <w:rsid w:val="200C660F"/>
    <w:rsid w:val="201F821B"/>
    <w:rsid w:val="205DA127"/>
    <w:rsid w:val="20B729F0"/>
    <w:rsid w:val="20E3553C"/>
    <w:rsid w:val="2115F55D"/>
    <w:rsid w:val="21BB527C"/>
    <w:rsid w:val="21BFFE8C"/>
    <w:rsid w:val="221CFD9D"/>
    <w:rsid w:val="22358E82"/>
    <w:rsid w:val="224530AA"/>
    <w:rsid w:val="22FDB242"/>
    <w:rsid w:val="23E1010B"/>
    <w:rsid w:val="2454FD6A"/>
    <w:rsid w:val="24A17FFD"/>
    <w:rsid w:val="24ED294F"/>
    <w:rsid w:val="2556D406"/>
    <w:rsid w:val="26F8EF54"/>
    <w:rsid w:val="279F8FBB"/>
    <w:rsid w:val="27B9E780"/>
    <w:rsid w:val="2819A388"/>
    <w:rsid w:val="281BB709"/>
    <w:rsid w:val="28EEBE28"/>
    <w:rsid w:val="290EA2A4"/>
    <w:rsid w:val="2A00213D"/>
    <w:rsid w:val="2B3AE38C"/>
    <w:rsid w:val="2CEF7186"/>
    <w:rsid w:val="2D3E8BAC"/>
    <w:rsid w:val="2DE5A1EA"/>
    <w:rsid w:val="2F29AAA0"/>
    <w:rsid w:val="30956102"/>
    <w:rsid w:val="317575F5"/>
    <w:rsid w:val="336B75A7"/>
    <w:rsid w:val="3392E646"/>
    <w:rsid w:val="33D52906"/>
    <w:rsid w:val="3547E7FD"/>
    <w:rsid w:val="3574E556"/>
    <w:rsid w:val="359AE2BC"/>
    <w:rsid w:val="35D906C6"/>
    <w:rsid w:val="35D9E419"/>
    <w:rsid w:val="360F740A"/>
    <w:rsid w:val="36DE324B"/>
    <w:rsid w:val="378E087D"/>
    <w:rsid w:val="37FE1D9A"/>
    <w:rsid w:val="3822888A"/>
    <w:rsid w:val="38F8A0A9"/>
    <w:rsid w:val="390612BE"/>
    <w:rsid w:val="3B68B911"/>
    <w:rsid w:val="3BA7A43E"/>
    <w:rsid w:val="3C4B2C59"/>
    <w:rsid w:val="3C9A6DB3"/>
    <w:rsid w:val="3D62794C"/>
    <w:rsid w:val="3DF36F93"/>
    <w:rsid w:val="3E64B3FE"/>
    <w:rsid w:val="3EA048A0"/>
    <w:rsid w:val="40943DBE"/>
    <w:rsid w:val="409CE10B"/>
    <w:rsid w:val="430A7FFB"/>
    <w:rsid w:val="438F7B44"/>
    <w:rsid w:val="43A6434A"/>
    <w:rsid w:val="45B6FD74"/>
    <w:rsid w:val="4621FC32"/>
    <w:rsid w:val="46F70DE5"/>
    <w:rsid w:val="47366889"/>
    <w:rsid w:val="47E791C0"/>
    <w:rsid w:val="48D575D9"/>
    <w:rsid w:val="48E8E226"/>
    <w:rsid w:val="4947A7CC"/>
    <w:rsid w:val="4AF87C42"/>
    <w:rsid w:val="4C944CA3"/>
    <w:rsid w:val="4CF4AC77"/>
    <w:rsid w:val="4D5D336A"/>
    <w:rsid w:val="4DC07D3E"/>
    <w:rsid w:val="4EAFDB5E"/>
    <w:rsid w:val="4F4F3499"/>
    <w:rsid w:val="4F5C4D9F"/>
    <w:rsid w:val="4F62B3B4"/>
    <w:rsid w:val="4FB4C13B"/>
    <w:rsid w:val="5169C2F2"/>
    <w:rsid w:val="52942BCA"/>
    <w:rsid w:val="5505F485"/>
    <w:rsid w:val="55F57564"/>
    <w:rsid w:val="561C7C78"/>
    <w:rsid w:val="56353262"/>
    <w:rsid w:val="56D68CE4"/>
    <w:rsid w:val="56EA5DEA"/>
    <w:rsid w:val="576CA252"/>
    <w:rsid w:val="578BBFB2"/>
    <w:rsid w:val="58A43896"/>
    <w:rsid w:val="591E1DAF"/>
    <w:rsid w:val="593B1FF7"/>
    <w:rsid w:val="5A26E09A"/>
    <w:rsid w:val="5A4008F7"/>
    <w:rsid w:val="5B168D92"/>
    <w:rsid w:val="5BDBD958"/>
    <w:rsid w:val="5C21A762"/>
    <w:rsid w:val="5D520E83"/>
    <w:rsid w:val="5E271BEA"/>
    <w:rsid w:val="5ED0A049"/>
    <w:rsid w:val="5F850045"/>
    <w:rsid w:val="5FBCF7FE"/>
    <w:rsid w:val="60FE990E"/>
    <w:rsid w:val="611C3E3F"/>
    <w:rsid w:val="621244BE"/>
    <w:rsid w:val="62587C26"/>
    <w:rsid w:val="627F3266"/>
    <w:rsid w:val="62B46912"/>
    <w:rsid w:val="6469F778"/>
    <w:rsid w:val="649CFD0B"/>
    <w:rsid w:val="65303A49"/>
    <w:rsid w:val="653E7363"/>
    <w:rsid w:val="67DBF9EF"/>
    <w:rsid w:val="6834F151"/>
    <w:rsid w:val="68427E3A"/>
    <w:rsid w:val="68581BF5"/>
    <w:rsid w:val="6899794E"/>
    <w:rsid w:val="693C532E"/>
    <w:rsid w:val="6965469D"/>
    <w:rsid w:val="6971FFFE"/>
    <w:rsid w:val="69F3EE45"/>
    <w:rsid w:val="6AC956AB"/>
    <w:rsid w:val="6C27E3F1"/>
    <w:rsid w:val="6C65F469"/>
    <w:rsid w:val="6CF0E107"/>
    <w:rsid w:val="6CF63DDC"/>
    <w:rsid w:val="6E1832E6"/>
    <w:rsid w:val="6E8CB168"/>
    <w:rsid w:val="6EFB8F14"/>
    <w:rsid w:val="6F139649"/>
    <w:rsid w:val="6F486ACF"/>
    <w:rsid w:val="70A7C095"/>
    <w:rsid w:val="70D47E0D"/>
    <w:rsid w:val="70E727ED"/>
    <w:rsid w:val="70FC0D57"/>
    <w:rsid w:val="7236DB72"/>
    <w:rsid w:val="72D21160"/>
    <w:rsid w:val="7375CD5A"/>
    <w:rsid w:val="765A51A1"/>
    <w:rsid w:val="767379FE"/>
    <w:rsid w:val="7736DB2E"/>
    <w:rsid w:val="780F4A5F"/>
    <w:rsid w:val="78399EFB"/>
    <w:rsid w:val="7899AA1D"/>
    <w:rsid w:val="79018FCC"/>
    <w:rsid w:val="7991F263"/>
    <w:rsid w:val="7B9639B4"/>
    <w:rsid w:val="7CDA6230"/>
    <w:rsid w:val="7DE74D17"/>
    <w:rsid w:val="7EE5AE21"/>
    <w:rsid w:val="7EE96134"/>
    <w:rsid w:val="7F39432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067B"/>
  <w15:chartTrackingRefBased/>
  <w15:docId w15:val="{DE137EE6-D554-406B-B9D0-6ED0D849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1B54"/>
    <w:pPr>
      <w:keepNext/>
      <w:keepLines/>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394"/>
    <w:pPr>
      <w:keepNext/>
      <w:keepLines/>
      <w:spacing w:before="36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331B5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139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DE4408"/>
    <w:pPr>
      <w:numPr>
        <w:numId w:val="2"/>
      </w:numPr>
      <w:spacing w:after="0" w:line="240" w:lineRule="auto"/>
      <w:ind w:left="340" w:hanging="227"/>
      <w:contextualSpacing/>
    </w:pPr>
  </w:style>
  <w:style w:type="paragraph" w:styleId="TM1">
    <w:name w:val="toc 1"/>
    <w:basedOn w:val="Normal"/>
    <w:next w:val="Normal"/>
    <w:autoRedefine/>
    <w:uiPriority w:val="39"/>
    <w:unhideWhenUsed/>
    <w:rsid w:val="00E04B5A"/>
    <w:pPr>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paragraph" w:styleId="Notedebasdepage">
    <w:name w:val="footnote text"/>
    <w:basedOn w:val="Normal"/>
    <w:link w:val="NotedebasdepageCar"/>
    <w:uiPriority w:val="99"/>
    <w:semiHidden/>
    <w:unhideWhenUsed/>
    <w:rsid w:val="0069139A"/>
    <w:pPr>
      <w:spacing w:after="0" w:line="240" w:lineRule="auto"/>
      <w:jc w:val="both"/>
    </w:pPr>
    <w:rPr>
      <w:rFonts w:ascii="Calibri" w:eastAsia="Calibri" w:hAnsi="Calibri"/>
      <w:color w:val="000000"/>
      <w:kern w:val="0"/>
      <w:sz w:val="20"/>
      <w:szCs w:val="20"/>
      <w:lang w:eastAsia="fr-CA"/>
      <w14:ligatures w14:val="none"/>
    </w:rPr>
  </w:style>
  <w:style w:type="character" w:customStyle="1" w:styleId="NotedebasdepageCar">
    <w:name w:val="Note de bas de page Car"/>
    <w:basedOn w:val="Policepardfaut"/>
    <w:link w:val="Notedebasdepage"/>
    <w:uiPriority w:val="99"/>
    <w:semiHidden/>
    <w:rsid w:val="0069139A"/>
    <w:rPr>
      <w:rFonts w:ascii="Calibri" w:eastAsia="Calibri" w:hAnsi="Calibri"/>
      <w:color w:val="000000"/>
      <w:kern w:val="0"/>
      <w:sz w:val="20"/>
      <w:szCs w:val="20"/>
      <w:lang w:eastAsia="fr-CA"/>
      <w14:ligatures w14:val="none"/>
    </w:rPr>
  </w:style>
  <w:style w:type="character" w:styleId="Appelnotedebasdep">
    <w:name w:val="footnote reference"/>
    <w:basedOn w:val="Policepardfaut"/>
    <w:uiPriority w:val="99"/>
    <w:semiHidden/>
    <w:unhideWhenUsed/>
    <w:rsid w:val="0069139A"/>
    <w:rPr>
      <w:vertAlign w:val="superscript"/>
    </w:rPr>
  </w:style>
  <w:style w:type="character" w:customStyle="1" w:styleId="hgkelc">
    <w:name w:val="hgkelc"/>
    <w:basedOn w:val="Policepardfaut"/>
    <w:rsid w:val="0069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irebase.google.com/?gad=1&amp;gclid=Cj0KCQjw1aOpBhCOARIsACXYv-em0wHaMVhq4GftmepwIuaozlrHzpbZLHzgVPaj29fJaQCtNKOdnTsaAkxTEALw_wcB&amp;gclsrc=aw.ds" TargetMode="External"/><Relationship Id="rId18" Type="http://schemas.openxmlformats.org/officeDocument/2006/relationships/hyperlink" Target="https://flask.palletsprojects.com/en/3.0.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 TargetMode="External"/><Relationship Id="rId17" Type="http://schemas.openxmlformats.org/officeDocument/2006/relationships/hyperlink" Target="https://www.sqlalchemy.org/" TargetMode="External"/><Relationship Id="rId2" Type="http://schemas.openxmlformats.org/officeDocument/2006/relationships/customXml" Target="../customXml/item2.xml"/><Relationship Id="rId16" Type="http://schemas.openxmlformats.org/officeDocument/2006/relationships/hyperlink" Target="https://www.w3schools.in/mongodb/tutorials/" TargetMode="External"/><Relationship Id="rId20" Type="http://schemas.openxmlformats.org/officeDocument/2006/relationships/hyperlink" Target="https://www.jetbrains.com/products/compare/?product=pycharm&amp;product=pycharm-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mongodb.com/fr-fr/cloud/atlas/lp/try4" TargetMode="External"/><Relationship Id="rId10" Type="http://schemas.openxmlformats.org/officeDocument/2006/relationships/endnotes" Target="endnotes.xml"/><Relationship Id="rId19" Type="http://schemas.openxmlformats.org/officeDocument/2006/relationships/hyperlink" Target="https://www.w3schools.com/pyth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qlite.org/index.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Props1.xml><?xml version="1.0" encoding="utf-8"?>
<ds:datastoreItem xmlns:ds="http://schemas.openxmlformats.org/officeDocument/2006/customXml" ds:itemID="{D2C7B223-FFB3-4BE8-AE2B-C3C0FB9BCB21}">
  <ds:schemaRefs>
    <ds:schemaRef ds:uri="http://schemas.microsoft.com/sharepoint/v3/contenttype/forms"/>
  </ds:schemaRefs>
</ds:datastoreItem>
</file>

<file path=customXml/itemProps2.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3.xml><?xml version="1.0" encoding="utf-8"?>
<ds:datastoreItem xmlns:ds="http://schemas.openxmlformats.org/officeDocument/2006/customXml" ds:itemID="{54ADCAD1-732E-410C-9E8F-6484643F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f612a-4ef1-4f4b-84f4-50d1f7cb7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0D5C53-F426-4087-8FD7-011DB7D74293}">
  <ds:schemaRefs>
    <ds:schemaRef ds:uri="http://schemas.microsoft.com/office/2006/metadata/properties"/>
    <ds:schemaRef ds:uri="http://schemas.microsoft.com/office/infopath/2007/PartnerControls"/>
    <ds:schemaRef ds:uri="239f612a-4ef1-4f4b-84f4-50d1f7cb7aa5"/>
  </ds:schemaRefs>
</ds:datastoreItem>
</file>

<file path=docProps/app.xml><?xml version="1.0" encoding="utf-8"?>
<Properties xmlns="http://schemas.openxmlformats.org/officeDocument/2006/extended-properties" xmlns:vt="http://schemas.openxmlformats.org/officeDocument/2006/docPropsVTypes">
  <Template>Gabarit d'analyse</Template>
  <TotalTime>1</TotalTime>
  <Pages>9</Pages>
  <Words>2053</Words>
  <Characters>11296</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Hasnaoui Nabil</cp:lastModifiedBy>
  <cp:revision>7</cp:revision>
  <dcterms:created xsi:type="dcterms:W3CDTF">2023-08-28T20:54:00Z</dcterms:created>
  <dcterms:modified xsi:type="dcterms:W3CDTF">2023-10-13T22:53:00Z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0x010100A86D7F31E73DB2459FF1959BB28C36E4</vt:lpwstr>
  </property>
  <property fmtid="{D5CDD505-2E9C-101B-9397-08002B2CF9AE}" pid="3" name="Order">
    <vt:r8>991800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